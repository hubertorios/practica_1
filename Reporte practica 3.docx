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691AA3" w14:paraId="715FFAE1" w14:textId="77777777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CE719" w14:textId="77777777" w:rsidR="00691AA3" w:rsidRDefault="003D4FFF">
            <w:pPr>
              <w:widowControl/>
              <w:suppressAutoHyphens w:val="0"/>
              <w:ind w:left="38"/>
              <w:jc w:val="center"/>
              <w:textAlignment w:val="auto"/>
            </w:pPr>
            <w:bookmarkStart w:id="0" w:name="_GoBack"/>
            <w:bookmarkEnd w:id="0"/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s-MX" w:bidi="ar-SA"/>
              </w:rPr>
              <w:drawing>
                <wp:anchor distT="0" distB="0" distL="114300" distR="114300" simplePos="0" relativeHeight="251657216" behindDoc="1" locked="0" layoutInCell="1" allowOverlap="1" wp14:anchorId="6969DFC1" wp14:editId="1DB9ED99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D9A8546" w14:textId="77777777" w:rsidR="00691AA3" w:rsidRDefault="00691AA3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78413" w14:textId="77777777" w:rsidR="00691AA3" w:rsidRDefault="00691AA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14:paraId="6192CF33" w14:textId="77777777" w:rsidR="00691AA3" w:rsidRDefault="003D4FFF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14:paraId="5823D2EF" w14:textId="77777777" w:rsidR="00691AA3" w:rsidRDefault="00691AA3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691AA3" w14:paraId="37A93109" w14:textId="77777777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884B3" w14:textId="77777777" w:rsidR="00691AA3" w:rsidRDefault="00691AA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4F777D5A" w14:textId="77777777" w:rsidR="00691AA3" w:rsidRDefault="003D4FF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14:paraId="3610B39F" w14:textId="77777777" w:rsidR="00691AA3" w:rsidRDefault="00691AA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7B101" w14:textId="77777777" w:rsidR="00691AA3" w:rsidRDefault="00691AA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3CDE4FD3" w14:textId="77777777" w:rsidR="00691AA3" w:rsidRDefault="003D4FF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14:paraId="70CB08DF" w14:textId="77777777" w:rsidR="00691AA3" w:rsidRDefault="00691AA3">
      <w:pPr>
        <w:pStyle w:val="Standard"/>
      </w:pPr>
    </w:p>
    <w:p w14:paraId="382054B7" w14:textId="77777777" w:rsidR="00691AA3" w:rsidRDefault="00691AA3">
      <w:pPr>
        <w:pStyle w:val="Standard"/>
      </w:pPr>
    </w:p>
    <w:p w14:paraId="4B5EB424" w14:textId="77777777" w:rsidR="00691AA3" w:rsidRDefault="003D4FFF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0B31A3BF" w14:textId="77777777" w:rsidR="00691AA3" w:rsidRDefault="003D4FFF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0A6381A0" w14:textId="77777777" w:rsidR="00691AA3" w:rsidRDefault="003D4FFF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DCC214" wp14:editId="300E3549">
                <wp:simplePos x="0" y="0"/>
                <wp:positionH relativeFrom="column">
                  <wp:posOffset>-115196</wp:posOffset>
                </wp:positionH>
                <wp:positionV relativeFrom="paragraph">
                  <wp:posOffset>216356</wp:posOffset>
                </wp:positionV>
                <wp:extent cx="6767821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2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3ACB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691AA3" w14:paraId="4A0622E5" w14:textId="7777777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0832F" w14:textId="77777777" w:rsidR="00691AA3" w:rsidRDefault="00691A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4565746C" w14:textId="77777777" w:rsidR="00691AA3" w:rsidRDefault="003D4FF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301E9C" w14:textId="77777777" w:rsidR="00691AA3" w:rsidRDefault="00691AA3">
            <w:pPr>
              <w:pStyle w:val="TableContents"/>
              <w:ind w:left="629"/>
              <w:jc w:val="center"/>
              <w:rPr>
                <w:rFonts w:ascii="Arial" w:hAnsi="Arial" w:cs="Arial"/>
              </w:rPr>
            </w:pPr>
          </w:p>
          <w:p w14:paraId="31133C89" w14:textId="77777777" w:rsidR="00691AA3" w:rsidRDefault="003D4FFF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Claudia Rodríguez Espino</w:t>
            </w:r>
          </w:p>
        </w:tc>
      </w:tr>
      <w:tr w:rsidR="00691AA3" w14:paraId="1B375049" w14:textId="77777777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757DD6" w14:textId="77777777" w:rsidR="00691AA3" w:rsidRDefault="00691A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E6961FD" w14:textId="77777777" w:rsidR="00691AA3" w:rsidRDefault="003D4FF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E132A7" w14:textId="77777777" w:rsidR="00691AA3" w:rsidRDefault="00691AA3">
            <w:pPr>
              <w:pStyle w:val="TableContents"/>
              <w:ind w:left="629"/>
              <w:jc w:val="center"/>
              <w:rPr>
                <w:rFonts w:ascii="Arial" w:hAnsi="Arial" w:cs="Arial"/>
              </w:rPr>
            </w:pPr>
          </w:p>
          <w:p w14:paraId="7961015D" w14:textId="77777777" w:rsidR="00691AA3" w:rsidRDefault="00691AA3">
            <w:pPr>
              <w:jc w:val="center"/>
              <w:rPr>
                <w:rFonts w:ascii="Arial" w:hAnsi="Arial" w:cs="Arial"/>
              </w:rPr>
            </w:pPr>
          </w:p>
          <w:p w14:paraId="197E3EAE" w14:textId="77777777" w:rsidR="00691AA3" w:rsidRDefault="003D4FFF">
            <w:pPr>
              <w:tabs>
                <w:tab w:val="left" w:pos="26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Fundamentos de Programación</w:t>
            </w:r>
          </w:p>
        </w:tc>
      </w:tr>
      <w:tr w:rsidR="00691AA3" w14:paraId="0EABBF74" w14:textId="7777777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FC767" w14:textId="77777777" w:rsidR="00691AA3" w:rsidRDefault="00691A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5C618DD0" w14:textId="77777777" w:rsidR="00691AA3" w:rsidRDefault="003D4FF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8A44C6" w14:textId="77777777" w:rsidR="00691AA3" w:rsidRDefault="00691AA3">
            <w:pPr>
              <w:pStyle w:val="TableContents"/>
              <w:ind w:left="629"/>
              <w:jc w:val="center"/>
              <w:rPr>
                <w:rFonts w:ascii="Arial" w:hAnsi="Arial" w:cs="Arial"/>
              </w:rPr>
            </w:pPr>
          </w:p>
          <w:p w14:paraId="447D1C19" w14:textId="77777777" w:rsidR="00691AA3" w:rsidRDefault="003D4F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1104</w:t>
            </w:r>
          </w:p>
        </w:tc>
      </w:tr>
      <w:tr w:rsidR="00691AA3" w14:paraId="363D7F52" w14:textId="7777777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C8CD8" w14:textId="77777777" w:rsidR="00691AA3" w:rsidRDefault="00691A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41143427" w14:textId="77777777" w:rsidR="00691AA3" w:rsidRDefault="003D4FF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19568" w14:textId="77777777" w:rsidR="00691AA3" w:rsidRDefault="00691AA3">
            <w:pPr>
              <w:pStyle w:val="TableContents"/>
              <w:ind w:left="629"/>
              <w:jc w:val="center"/>
              <w:rPr>
                <w:rFonts w:ascii="Arial" w:hAnsi="Arial" w:cs="Arial"/>
              </w:rPr>
            </w:pPr>
          </w:p>
          <w:p w14:paraId="066D9D70" w14:textId="77777777" w:rsidR="00691AA3" w:rsidRDefault="003D4F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691AA3" w14:paraId="4DC51C13" w14:textId="7777777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4A3804" w14:textId="77777777" w:rsidR="00691AA3" w:rsidRDefault="00691A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A53D960" w14:textId="77777777" w:rsidR="00691AA3" w:rsidRDefault="003D4FF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C735AE" w14:textId="77777777" w:rsidR="00691AA3" w:rsidRDefault="00691AA3">
            <w:pPr>
              <w:pStyle w:val="TableContents"/>
              <w:ind w:left="629"/>
              <w:jc w:val="center"/>
              <w:rPr>
                <w:rFonts w:ascii="Arial" w:hAnsi="Arial" w:cs="Arial"/>
              </w:rPr>
            </w:pPr>
          </w:p>
          <w:p w14:paraId="4E632D13" w14:textId="77777777" w:rsidR="00691AA3" w:rsidRDefault="003D4FFF">
            <w:pPr>
              <w:tabs>
                <w:tab w:val="left" w:pos="28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Ríos Núñez Huberto</w:t>
            </w:r>
          </w:p>
        </w:tc>
      </w:tr>
      <w:tr w:rsidR="00691AA3" w14:paraId="30C93284" w14:textId="7777777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D2ED81" w14:textId="77777777" w:rsidR="00691AA3" w:rsidRDefault="00691AA3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EE3738" w14:textId="77777777" w:rsidR="00691AA3" w:rsidRDefault="00691AA3">
            <w:pPr>
              <w:pStyle w:val="TableContents"/>
              <w:ind w:left="629"/>
              <w:jc w:val="center"/>
              <w:rPr>
                <w:rFonts w:ascii="Arial" w:hAnsi="Arial" w:cs="Arial"/>
              </w:rPr>
            </w:pPr>
          </w:p>
        </w:tc>
      </w:tr>
      <w:tr w:rsidR="00691AA3" w14:paraId="4213074E" w14:textId="77777777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A3BD42" w14:textId="77777777" w:rsidR="00691AA3" w:rsidRDefault="003D4FFF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A05581" w14:textId="77777777" w:rsidR="00691AA3" w:rsidRDefault="00691AA3">
            <w:pPr>
              <w:pStyle w:val="TableContents"/>
              <w:ind w:left="629"/>
              <w:jc w:val="center"/>
              <w:rPr>
                <w:rFonts w:ascii="Arial" w:hAnsi="Arial" w:cs="Arial"/>
                <w:lang w:val="es-MX"/>
              </w:rPr>
            </w:pPr>
          </w:p>
          <w:p w14:paraId="2EFD2F79" w14:textId="77777777" w:rsidR="00691AA3" w:rsidRDefault="003D4F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</w:tr>
      <w:tr w:rsidR="00691AA3" w14:paraId="08DABF1D" w14:textId="77777777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C06B6" w14:textId="77777777" w:rsidR="00691AA3" w:rsidRDefault="00691A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3B6A69FB" w14:textId="77777777" w:rsidR="00691AA3" w:rsidRDefault="003D4FF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709161" w14:textId="77777777" w:rsidR="00691AA3" w:rsidRDefault="00691AA3">
            <w:pPr>
              <w:pStyle w:val="TableContents"/>
              <w:ind w:left="629"/>
              <w:jc w:val="center"/>
              <w:rPr>
                <w:rFonts w:ascii="Arial" w:hAnsi="Arial" w:cs="Arial"/>
              </w:rPr>
            </w:pPr>
          </w:p>
          <w:p w14:paraId="05863638" w14:textId="77777777" w:rsidR="00691AA3" w:rsidRDefault="003D4F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91AA3" w14:paraId="25A0E8D2" w14:textId="77777777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E27AED" w14:textId="77777777" w:rsidR="00691AA3" w:rsidRDefault="00691A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D92A332" w14:textId="77777777" w:rsidR="00691AA3" w:rsidRDefault="003D4FFF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8BB1D9" w14:textId="77777777" w:rsidR="00691AA3" w:rsidRDefault="00691AA3">
            <w:pPr>
              <w:pStyle w:val="TableContents"/>
              <w:ind w:left="629"/>
              <w:jc w:val="center"/>
              <w:rPr>
                <w:rFonts w:ascii="Arial" w:hAnsi="Arial" w:cs="Arial"/>
              </w:rPr>
            </w:pPr>
          </w:p>
          <w:p w14:paraId="63328EE6" w14:textId="77777777" w:rsidR="00691AA3" w:rsidRDefault="003D4F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de septiembre del 2018</w:t>
            </w:r>
          </w:p>
        </w:tc>
      </w:tr>
      <w:tr w:rsidR="00691AA3" w14:paraId="2ADAD73E" w14:textId="77777777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107CE8" w14:textId="77777777" w:rsidR="00691AA3" w:rsidRDefault="00691A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894A818" w14:textId="77777777" w:rsidR="00691AA3" w:rsidRDefault="003D4FFF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019C6C" w14:textId="77777777" w:rsidR="00691AA3" w:rsidRDefault="00691AA3">
            <w:pPr>
              <w:pStyle w:val="TableContents"/>
              <w:ind w:left="629"/>
              <w:jc w:val="center"/>
              <w:rPr>
                <w:rFonts w:ascii="Arial" w:hAnsi="Arial" w:cs="Arial"/>
              </w:rPr>
            </w:pPr>
          </w:p>
        </w:tc>
      </w:tr>
      <w:tr w:rsidR="00691AA3" w14:paraId="7AC7E352" w14:textId="7777777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030AE" w14:textId="77777777" w:rsidR="00691AA3" w:rsidRDefault="00691AA3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D83DCE" w14:textId="77777777" w:rsidR="00691AA3" w:rsidRDefault="00691AA3">
            <w:pPr>
              <w:pStyle w:val="TableContents"/>
              <w:ind w:left="629"/>
            </w:pPr>
          </w:p>
        </w:tc>
      </w:tr>
    </w:tbl>
    <w:p w14:paraId="6168B8AC" w14:textId="77777777" w:rsidR="00691AA3" w:rsidRDefault="00691AA3">
      <w:pPr>
        <w:pStyle w:val="Standard"/>
      </w:pPr>
    </w:p>
    <w:p w14:paraId="0981904E" w14:textId="77777777" w:rsidR="00691AA3" w:rsidRDefault="00691AA3">
      <w:pPr>
        <w:pStyle w:val="Standard"/>
      </w:pPr>
    </w:p>
    <w:p w14:paraId="4A89B071" w14:textId="77777777" w:rsidR="00691AA3" w:rsidRDefault="003D4FFF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14:paraId="1F42AA0E" w14:textId="77777777" w:rsidR="00691AA3" w:rsidRDefault="003D4FFF">
      <w:pPr>
        <w:pStyle w:val="Standard"/>
        <w:rPr>
          <w:rFonts w:ascii="Arial" w:hAnsi="Arial" w:cs="Arial"/>
          <w:b/>
          <w:color w:val="000000"/>
          <w:sz w:val="52"/>
          <w:lang w:val="es-MX"/>
        </w:rPr>
      </w:pPr>
      <w:r>
        <w:rPr>
          <w:rFonts w:ascii="Arial" w:hAnsi="Arial" w:cs="Arial"/>
          <w:b/>
          <w:color w:val="000000"/>
          <w:sz w:val="52"/>
          <w:lang w:val="es-MX"/>
        </w:rPr>
        <w:lastRenderedPageBreak/>
        <w:t>Practica 3</w:t>
      </w:r>
    </w:p>
    <w:p w14:paraId="5B82AE1B" w14:textId="77777777" w:rsidR="00691AA3" w:rsidRDefault="003D4FFF">
      <w:pPr>
        <w:pStyle w:val="Standard"/>
        <w:rPr>
          <w:rFonts w:ascii="Arial" w:hAnsi="Arial" w:cs="Arial"/>
          <w:b/>
          <w:color w:val="000000"/>
          <w:sz w:val="52"/>
          <w:lang w:val="es-MX"/>
        </w:rPr>
      </w:pPr>
      <w:r>
        <w:rPr>
          <w:rFonts w:ascii="Arial" w:hAnsi="Arial" w:cs="Arial"/>
          <w:b/>
          <w:color w:val="000000"/>
          <w:sz w:val="52"/>
          <w:lang w:val="es-MX"/>
        </w:rPr>
        <w:t>Solución de problemas y algoritmos</w:t>
      </w:r>
    </w:p>
    <w:p w14:paraId="3F5E258A" w14:textId="77777777" w:rsidR="00691AA3" w:rsidRDefault="00691AA3">
      <w:pPr>
        <w:pStyle w:val="Standard"/>
        <w:rPr>
          <w:rFonts w:ascii="Arial" w:hAnsi="Arial" w:cs="Arial"/>
          <w:color w:val="000000"/>
          <w:sz w:val="40"/>
          <w:szCs w:val="40"/>
          <w:lang w:val="es-MX"/>
        </w:rPr>
      </w:pPr>
    </w:p>
    <w:p w14:paraId="19D2EFE8" w14:textId="77777777" w:rsidR="00691AA3" w:rsidRDefault="003D4FFF">
      <w:pPr>
        <w:pStyle w:val="Standard"/>
        <w:rPr>
          <w:rFonts w:ascii="Arial" w:hAnsi="Arial" w:cs="Arial"/>
          <w:b/>
          <w:color w:val="000000"/>
          <w:sz w:val="36"/>
          <w:szCs w:val="36"/>
          <w:lang w:val="es-MX"/>
        </w:rPr>
      </w:pPr>
      <w:r>
        <w:rPr>
          <w:rFonts w:ascii="Arial" w:hAnsi="Arial" w:cs="Arial"/>
          <w:b/>
          <w:color w:val="000000"/>
          <w:sz w:val="36"/>
          <w:szCs w:val="36"/>
          <w:lang w:val="es-MX"/>
        </w:rPr>
        <w:t>Objetivo</w:t>
      </w:r>
    </w:p>
    <w:p w14:paraId="4C4A69C7" w14:textId="77777777" w:rsidR="00691AA3" w:rsidRDefault="003D4FFF">
      <w:pPr>
        <w:pStyle w:val="Standard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Elaborar algoritmos correctos y eficientes en la solución de problemas siguiendo las etapas de Análisis y Diseño pertenecientes al Ciclo de vida del software.</w:t>
      </w:r>
    </w:p>
    <w:p w14:paraId="5DC8D09B" w14:textId="77777777" w:rsidR="00691AA3" w:rsidRDefault="00691AA3">
      <w:pPr>
        <w:pStyle w:val="Standard"/>
        <w:rPr>
          <w:rFonts w:ascii="Arial" w:hAnsi="Arial" w:cs="Arial"/>
          <w:sz w:val="28"/>
          <w:szCs w:val="28"/>
          <w:lang w:val="es-MX"/>
        </w:rPr>
      </w:pPr>
    </w:p>
    <w:p w14:paraId="7BF7B7ED" w14:textId="77777777" w:rsidR="00691AA3" w:rsidRDefault="003D4FFF">
      <w:pPr>
        <w:pStyle w:val="Standard"/>
        <w:rPr>
          <w:rFonts w:ascii="Arial" w:hAnsi="Arial" w:cs="Arial"/>
          <w:b/>
          <w:sz w:val="36"/>
          <w:szCs w:val="36"/>
          <w:lang w:val="es-MX"/>
        </w:rPr>
      </w:pPr>
      <w:r>
        <w:rPr>
          <w:rFonts w:ascii="Arial" w:hAnsi="Arial" w:cs="Arial"/>
          <w:b/>
          <w:sz w:val="36"/>
          <w:szCs w:val="36"/>
          <w:lang w:val="es-MX"/>
        </w:rPr>
        <w:t xml:space="preserve">Desarrollo  </w:t>
      </w:r>
    </w:p>
    <w:p w14:paraId="6957F555" w14:textId="77777777" w:rsidR="00691AA3" w:rsidRDefault="003D4FFF">
      <w:pPr>
        <w:pStyle w:val="Standard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Existen varios problemas cotidianos, que al tratar de resolverlos es más complicado resolverlos a mano, pero nos podemos apoyar con la ingeniería de software, en el análisis se busca entender el problema, y presentar la solución del problema</w:t>
      </w:r>
    </w:p>
    <w:p w14:paraId="6E6BAFFE" w14:textId="77777777" w:rsidR="00691AA3" w:rsidRDefault="00691AA3">
      <w:pPr>
        <w:pStyle w:val="Standard"/>
        <w:rPr>
          <w:rFonts w:ascii="Arial" w:hAnsi="Arial" w:cs="Arial"/>
          <w:sz w:val="28"/>
          <w:szCs w:val="28"/>
          <w:lang w:val="es-MX"/>
        </w:rPr>
      </w:pPr>
    </w:p>
    <w:p w14:paraId="344B959D" w14:textId="77777777" w:rsidR="00691AA3" w:rsidRDefault="00691AA3">
      <w:pPr>
        <w:pStyle w:val="Standard"/>
        <w:rPr>
          <w:rFonts w:ascii="Arial" w:hAnsi="Arial" w:cs="Arial"/>
          <w:sz w:val="28"/>
          <w:szCs w:val="28"/>
          <w:lang w:val="es-MX"/>
        </w:rPr>
      </w:pPr>
    </w:p>
    <w:p w14:paraId="52B78911" w14:textId="77777777" w:rsidR="00927BEA" w:rsidRDefault="00927BEA">
      <w:pPr>
        <w:pStyle w:val="Standard"/>
        <w:rPr>
          <w:rFonts w:ascii="Arial" w:hAnsi="Arial" w:cs="Arial"/>
          <w:sz w:val="28"/>
          <w:szCs w:val="28"/>
          <w:lang w:val="es-MX"/>
        </w:rPr>
      </w:pPr>
    </w:p>
    <w:p w14:paraId="661233A1" w14:textId="77777777" w:rsidR="00691AA3" w:rsidRPr="00927BEA" w:rsidRDefault="003D4FFF">
      <w:pPr>
        <w:pStyle w:val="Standard"/>
        <w:rPr>
          <w:rFonts w:ascii="Arial" w:hAnsi="Arial" w:cs="Arial"/>
          <w:b/>
          <w:sz w:val="28"/>
          <w:szCs w:val="28"/>
          <w:lang w:val="es-MX"/>
        </w:rPr>
      </w:pPr>
      <w:r w:rsidRPr="00927BEA">
        <w:rPr>
          <w:rFonts w:ascii="Arial" w:hAnsi="Arial" w:cs="Arial"/>
          <w:b/>
          <w:sz w:val="28"/>
          <w:szCs w:val="28"/>
          <w:lang w:val="es-MX"/>
        </w:rPr>
        <w:t>ACTIVIDAD 1</w:t>
      </w:r>
    </w:p>
    <w:p w14:paraId="63539B40" w14:textId="77777777" w:rsidR="00691AA3" w:rsidRDefault="00691AA3">
      <w:pPr>
        <w:pStyle w:val="Standard"/>
        <w:rPr>
          <w:rFonts w:ascii="Arial" w:hAnsi="Arial" w:cs="Arial"/>
          <w:sz w:val="28"/>
          <w:szCs w:val="28"/>
          <w:lang w:val="es-MX"/>
        </w:rPr>
      </w:pPr>
    </w:p>
    <w:p w14:paraId="1977D872" w14:textId="77777777" w:rsidR="00691AA3" w:rsidRDefault="003D4FFF">
      <w:pPr>
        <w:pStyle w:val="Standard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PROBLEMA: Calcular el área del circulo con el valor de pi: 3.1416</w:t>
      </w:r>
    </w:p>
    <w:p w14:paraId="25B73A00" w14:textId="77777777" w:rsidR="00691AA3" w:rsidRDefault="003D4FFF">
      <w:pPr>
        <w:pStyle w:val="Standard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RESTRICCIONES: radio diferente que 0</w:t>
      </w:r>
    </w:p>
    <w:p w14:paraId="0138C867" w14:textId="77777777" w:rsidR="00691AA3" w:rsidRDefault="003D4FFF">
      <w:pPr>
        <w:pStyle w:val="Standard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DATOS DE ENTRADA: radio del circulo</w:t>
      </w:r>
    </w:p>
    <w:p w14:paraId="7A6CC5F2" w14:textId="77777777" w:rsidR="00691AA3" w:rsidRDefault="003D4FFF">
      <w:pPr>
        <w:pStyle w:val="Standard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DATOS DE SALIDA: área del circulo</w:t>
      </w:r>
    </w:p>
    <w:p w14:paraId="39F2CD67" w14:textId="77777777" w:rsidR="00691AA3" w:rsidRDefault="00691AA3">
      <w:pPr>
        <w:pStyle w:val="Standard"/>
        <w:rPr>
          <w:rFonts w:ascii="Arial" w:hAnsi="Arial" w:cs="Arial"/>
          <w:sz w:val="28"/>
          <w:szCs w:val="28"/>
          <w:lang w:val="es-MX"/>
        </w:rPr>
      </w:pPr>
    </w:p>
    <w:p w14:paraId="32BEAA6E" w14:textId="77777777" w:rsidR="00691AA3" w:rsidRDefault="00691AA3">
      <w:pPr>
        <w:pStyle w:val="Standard"/>
        <w:rPr>
          <w:rFonts w:ascii="Arial" w:hAnsi="Arial" w:cs="Arial"/>
          <w:sz w:val="28"/>
          <w:szCs w:val="28"/>
          <w:lang w:val="es-MX"/>
        </w:rPr>
      </w:pPr>
    </w:p>
    <w:p w14:paraId="579D18C6" w14:textId="77777777" w:rsidR="00691AA3" w:rsidRDefault="003D4FFF">
      <w:pPr>
        <w:pStyle w:val="Standard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SOLUCIÓN</w:t>
      </w:r>
    </w:p>
    <w:p w14:paraId="40CC4377" w14:textId="77777777" w:rsidR="00691AA3" w:rsidRDefault="003D4FFF">
      <w:pPr>
        <w:pStyle w:val="Standard"/>
      </w:pPr>
      <w:r>
        <w:rPr>
          <w:rFonts w:ascii="Arial" w:hAnsi="Arial" w:cs="Arial"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1EF7F4" wp14:editId="3B1B2717">
                <wp:simplePos x="0" y="0"/>
                <wp:positionH relativeFrom="page">
                  <wp:align>center</wp:align>
                </wp:positionH>
                <wp:positionV relativeFrom="paragraph">
                  <wp:posOffset>186052</wp:posOffset>
                </wp:positionV>
                <wp:extent cx="4705346" cy="1419221"/>
                <wp:effectExtent l="0" t="0" r="19054" b="9529"/>
                <wp:wrapSquare wrapText="bothSides"/>
                <wp:docPr id="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46" cy="14192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2AB091F" w14:textId="77777777" w:rsidR="00691AA3" w:rsidRDefault="003D4FF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Inicio</w:t>
                            </w:r>
                          </w:p>
                          <w:p w14:paraId="3689BD95" w14:textId="77777777" w:rsidR="00691AA3" w:rsidRDefault="003D4FF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Solicitar el área del circulo</w:t>
                            </w:r>
                          </w:p>
                          <w:p w14:paraId="5D3AD65E" w14:textId="77777777" w:rsidR="00691AA3" w:rsidRDefault="003D4FF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Si el número es igual a 0 regresar al punto 1</w:t>
                            </w:r>
                          </w:p>
                          <w:p w14:paraId="353EBACD" w14:textId="77777777" w:rsidR="00691AA3" w:rsidRDefault="003D4FF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Si el número es diferente que 0 pasar a paso 5</w:t>
                            </w:r>
                          </w:p>
                          <w:p w14:paraId="42911E78" w14:textId="77777777" w:rsidR="00691AA3" w:rsidRDefault="003D4FF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Hacer la operación área = pi * radio²</w:t>
                            </w:r>
                          </w:p>
                          <w:p w14:paraId="544AACD2" w14:textId="77777777" w:rsidR="00691AA3" w:rsidRDefault="003D4FF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Mostrar al usuario el resultado del área </w:t>
                            </w:r>
                          </w:p>
                          <w:p w14:paraId="4FD4DC37" w14:textId="77777777" w:rsidR="00691AA3" w:rsidRDefault="003D4FF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Fin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1EF7F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4.65pt;width:370.5pt;height:111.7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" strokeweight=".26467mm">
                <v:textbox>
                  <w:txbxContent>
                    <w:p w14:paraId="42AB091F" w14:textId="77777777" w:rsidR="00691AA3" w:rsidRDefault="003D4FF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Inicio</w:t>
                      </w:r>
                    </w:p>
                    <w:p w14:paraId="3689BD95" w14:textId="77777777" w:rsidR="00691AA3" w:rsidRDefault="003D4FF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Solicitar el área del circulo</w:t>
                      </w:r>
                    </w:p>
                    <w:p w14:paraId="5D3AD65E" w14:textId="77777777" w:rsidR="00691AA3" w:rsidRDefault="003D4FF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Si el número es igual a 0 regresar al punto 1</w:t>
                      </w:r>
                    </w:p>
                    <w:p w14:paraId="353EBACD" w14:textId="77777777" w:rsidR="00691AA3" w:rsidRDefault="003D4FF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Si el número es diferente que 0 pasar a paso 5</w:t>
                      </w:r>
                    </w:p>
                    <w:p w14:paraId="42911E78" w14:textId="77777777" w:rsidR="00691AA3" w:rsidRDefault="003D4FF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Hacer la operación área = pi * radio²</w:t>
                      </w:r>
                    </w:p>
                    <w:p w14:paraId="544AACD2" w14:textId="77777777" w:rsidR="00691AA3" w:rsidRDefault="003D4FF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Mostrar al usuario el resultado del área </w:t>
                      </w:r>
                    </w:p>
                    <w:p w14:paraId="4FD4DC37" w14:textId="77777777" w:rsidR="00691AA3" w:rsidRDefault="003D4FF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Fin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744F668" w14:textId="77777777" w:rsidR="00691AA3" w:rsidRDefault="00691AA3">
      <w:pPr>
        <w:pStyle w:val="Standard"/>
        <w:rPr>
          <w:rFonts w:ascii="Arial" w:hAnsi="Arial" w:cs="Arial"/>
          <w:sz w:val="28"/>
          <w:szCs w:val="28"/>
          <w:lang w:val="es-MX"/>
        </w:rPr>
      </w:pPr>
    </w:p>
    <w:p w14:paraId="2BADED3E" w14:textId="77777777" w:rsidR="00691AA3" w:rsidRDefault="00691AA3">
      <w:pPr>
        <w:pStyle w:val="Standard"/>
        <w:rPr>
          <w:rFonts w:ascii="Arial" w:hAnsi="Arial" w:cs="Arial"/>
          <w:sz w:val="28"/>
          <w:szCs w:val="28"/>
          <w:lang w:val="es-MX"/>
        </w:rPr>
      </w:pPr>
    </w:p>
    <w:p w14:paraId="4A7327EF" w14:textId="77777777" w:rsidR="00691AA3" w:rsidRDefault="00691AA3">
      <w:pPr>
        <w:pStyle w:val="Standard"/>
        <w:rPr>
          <w:rFonts w:ascii="Arial" w:hAnsi="Arial" w:cs="Arial"/>
          <w:sz w:val="28"/>
          <w:szCs w:val="28"/>
          <w:lang w:val="es-MX"/>
        </w:rPr>
      </w:pPr>
    </w:p>
    <w:p w14:paraId="3ECFCF72" w14:textId="77777777" w:rsidR="00691AA3" w:rsidRDefault="00691AA3"/>
    <w:p w14:paraId="4556172A" w14:textId="77777777" w:rsidR="00691AA3" w:rsidRDefault="00691AA3"/>
    <w:p w14:paraId="12C37C6E" w14:textId="77777777" w:rsidR="00691AA3" w:rsidRDefault="00691AA3"/>
    <w:p w14:paraId="70893717" w14:textId="77777777" w:rsidR="00691AA3" w:rsidRDefault="00691AA3"/>
    <w:p w14:paraId="5B1350DC" w14:textId="77777777" w:rsidR="00691AA3" w:rsidRDefault="00691AA3"/>
    <w:p w14:paraId="0F11EA28" w14:textId="77777777" w:rsidR="00691AA3" w:rsidRDefault="00691AA3"/>
    <w:p w14:paraId="3D50B907" w14:textId="77777777" w:rsidR="00691AA3" w:rsidRDefault="00691AA3"/>
    <w:p w14:paraId="5CD719BB" w14:textId="77777777" w:rsidR="00691AA3" w:rsidRDefault="003D4F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PRUEBA DE ESCITORIO</w:t>
      </w:r>
    </w:p>
    <w:p w14:paraId="4303131E" w14:textId="77777777" w:rsidR="00691AA3" w:rsidRDefault="00691AA3">
      <w:pPr>
        <w:jc w:val="center"/>
        <w:rPr>
          <w:rFonts w:ascii="Arial" w:hAnsi="Arial" w:cs="Arial"/>
          <w:sz w:val="28"/>
          <w:szCs w:val="28"/>
        </w:rPr>
      </w:pPr>
    </w:p>
    <w:tbl>
      <w:tblPr>
        <w:tblW w:w="1042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691AA3" w14:paraId="0E6E86CB" w14:textId="77777777">
        <w:tblPrEx>
          <w:tblCellMar>
            <w:top w:w="0" w:type="dxa"/>
            <w:bottom w:w="0" w:type="dxa"/>
          </w:tblCellMar>
        </w:tblPrEx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14D39" w14:textId="77777777" w:rsidR="00691AA3" w:rsidRDefault="003D4F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Iteración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C700E" w14:textId="77777777" w:rsidR="00691AA3" w:rsidRDefault="003D4F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Radio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9597" w14:textId="77777777" w:rsidR="00691AA3" w:rsidRDefault="003D4F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Salida</w:t>
            </w:r>
          </w:p>
        </w:tc>
      </w:tr>
      <w:tr w:rsidR="00691AA3" w14:paraId="2F3B5112" w14:textId="77777777">
        <w:tblPrEx>
          <w:tblCellMar>
            <w:top w:w="0" w:type="dxa"/>
            <w:bottom w:w="0" w:type="dxa"/>
          </w:tblCellMar>
        </w:tblPrEx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D16B" w14:textId="77777777" w:rsidR="00691AA3" w:rsidRDefault="003D4F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FCE23" w14:textId="77777777" w:rsidR="00691AA3" w:rsidRDefault="003D4F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3ED82" w14:textId="77777777" w:rsidR="00691AA3" w:rsidRDefault="003D4F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113.09</w:t>
            </w:r>
          </w:p>
        </w:tc>
      </w:tr>
      <w:tr w:rsidR="00691AA3" w14:paraId="769C6DC6" w14:textId="77777777">
        <w:tblPrEx>
          <w:tblCellMar>
            <w:top w:w="0" w:type="dxa"/>
            <w:bottom w:w="0" w:type="dxa"/>
          </w:tblCellMar>
        </w:tblPrEx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E5E6" w14:textId="77777777" w:rsidR="00691AA3" w:rsidRDefault="003D4F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D718A" w14:textId="77777777" w:rsidR="00691AA3" w:rsidRDefault="003D4F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96B76" w14:textId="77777777" w:rsidR="00691AA3" w:rsidRDefault="003D4F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12.56</w:t>
            </w:r>
          </w:p>
        </w:tc>
      </w:tr>
      <w:tr w:rsidR="00691AA3" w14:paraId="34095B3F" w14:textId="77777777">
        <w:tblPrEx>
          <w:tblCellMar>
            <w:top w:w="0" w:type="dxa"/>
            <w:bottom w:w="0" w:type="dxa"/>
          </w:tblCellMar>
        </w:tblPrEx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C31F3" w14:textId="77777777" w:rsidR="00691AA3" w:rsidRDefault="003D4F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1C35" w14:textId="77777777" w:rsidR="00691AA3" w:rsidRDefault="003D4F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7EA6E" w14:textId="77777777" w:rsidR="00691AA3" w:rsidRDefault="003D4F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</w:p>
        </w:tc>
      </w:tr>
    </w:tbl>
    <w:p w14:paraId="65FE5F32" w14:textId="77777777" w:rsidR="00691AA3" w:rsidRDefault="00691AA3">
      <w:pPr>
        <w:rPr>
          <w:rFonts w:ascii="Arial" w:hAnsi="Arial" w:cs="Arial"/>
          <w:sz w:val="28"/>
          <w:szCs w:val="28"/>
        </w:rPr>
      </w:pPr>
    </w:p>
    <w:p w14:paraId="6A96DCCD" w14:textId="77777777" w:rsidR="00691AA3" w:rsidRDefault="00691AA3">
      <w:pPr>
        <w:rPr>
          <w:rFonts w:ascii="Arial" w:hAnsi="Arial" w:cs="Arial"/>
          <w:sz w:val="28"/>
          <w:szCs w:val="28"/>
        </w:rPr>
      </w:pPr>
    </w:p>
    <w:p w14:paraId="38A183EF" w14:textId="77777777" w:rsidR="00691AA3" w:rsidRDefault="00691AA3">
      <w:pPr>
        <w:rPr>
          <w:rFonts w:ascii="Arial" w:hAnsi="Arial" w:cs="Arial"/>
          <w:sz w:val="28"/>
          <w:szCs w:val="28"/>
        </w:rPr>
      </w:pPr>
    </w:p>
    <w:p w14:paraId="274F2B09" w14:textId="77777777" w:rsidR="00691AA3" w:rsidRDefault="00691AA3">
      <w:pPr>
        <w:rPr>
          <w:rFonts w:ascii="Arial" w:hAnsi="Arial" w:cs="Arial"/>
          <w:sz w:val="28"/>
          <w:szCs w:val="28"/>
        </w:rPr>
      </w:pPr>
    </w:p>
    <w:p w14:paraId="2332CF7D" w14:textId="77777777" w:rsidR="00691AA3" w:rsidRDefault="00691AA3">
      <w:pPr>
        <w:rPr>
          <w:rFonts w:ascii="Arial" w:hAnsi="Arial" w:cs="Arial"/>
          <w:sz w:val="28"/>
          <w:szCs w:val="28"/>
        </w:rPr>
      </w:pPr>
    </w:p>
    <w:p w14:paraId="6F4EB25E" w14:textId="77777777" w:rsidR="00927BEA" w:rsidRDefault="00927BEA">
      <w:pPr>
        <w:rPr>
          <w:rFonts w:ascii="Arial" w:hAnsi="Arial" w:cs="Arial"/>
          <w:sz w:val="28"/>
          <w:szCs w:val="28"/>
        </w:rPr>
      </w:pPr>
    </w:p>
    <w:p w14:paraId="391DB6B0" w14:textId="77777777" w:rsidR="00691AA3" w:rsidRPr="00927BEA" w:rsidRDefault="003D4FFF">
      <w:pPr>
        <w:rPr>
          <w:rFonts w:ascii="Arial" w:hAnsi="Arial" w:cs="Arial"/>
          <w:b/>
          <w:sz w:val="28"/>
          <w:szCs w:val="28"/>
        </w:rPr>
      </w:pPr>
      <w:r w:rsidRPr="00927BEA">
        <w:rPr>
          <w:rFonts w:ascii="Arial" w:hAnsi="Arial" w:cs="Arial"/>
          <w:b/>
          <w:sz w:val="28"/>
          <w:szCs w:val="28"/>
        </w:rPr>
        <w:t>ACTIVIDAD 2</w:t>
      </w:r>
    </w:p>
    <w:p w14:paraId="43F63F33" w14:textId="77777777" w:rsidR="00691AA3" w:rsidRDefault="00691AA3">
      <w:pPr>
        <w:rPr>
          <w:rFonts w:ascii="Arial" w:hAnsi="Arial" w:cs="Arial"/>
          <w:sz w:val="28"/>
          <w:szCs w:val="28"/>
        </w:rPr>
      </w:pPr>
    </w:p>
    <w:p w14:paraId="58E36962" w14:textId="77777777" w:rsidR="00691AA3" w:rsidRDefault="003D4FFF">
      <w:pPr>
        <w:pStyle w:val="Standard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PROBLEMA: Si x&gt;2 resolver y=x²+3x-2</w:t>
      </w:r>
    </w:p>
    <w:p w14:paraId="274EB6FC" w14:textId="77777777" w:rsidR="00691AA3" w:rsidRDefault="003D4FFF">
      <w:pPr>
        <w:pStyle w:val="Standard"/>
        <w:tabs>
          <w:tab w:val="left" w:pos="1725"/>
        </w:tabs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ab/>
        <w:t>Si x&lt;2 resolver y=2x²+x+8</w:t>
      </w:r>
    </w:p>
    <w:p w14:paraId="11CEA7FC" w14:textId="77777777" w:rsidR="00691AA3" w:rsidRDefault="003D4FFF">
      <w:pPr>
        <w:pStyle w:val="Standard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RESTRICCIONES: x no puede ser igual a 2</w:t>
      </w:r>
    </w:p>
    <w:p w14:paraId="400F1822" w14:textId="77777777" w:rsidR="00691AA3" w:rsidRDefault="003D4FFF">
      <w:pPr>
        <w:pStyle w:val="Standard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DATOS DE ENTRADA: </w:t>
      </w:r>
      <w:r w:rsidR="0001581F">
        <w:rPr>
          <w:rFonts w:ascii="Arial" w:hAnsi="Arial" w:cs="Arial"/>
          <w:sz w:val="28"/>
          <w:szCs w:val="28"/>
          <w:lang w:val="es-MX"/>
        </w:rPr>
        <w:t>x</w:t>
      </w:r>
    </w:p>
    <w:p w14:paraId="1E1DA2ED" w14:textId="77777777" w:rsidR="00691AA3" w:rsidRDefault="003D4FFF">
      <w:pPr>
        <w:pStyle w:val="Standard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DATOS DE SALIDA: </w:t>
      </w:r>
      <w:r w:rsidR="0001581F">
        <w:rPr>
          <w:rFonts w:ascii="Arial" w:hAnsi="Arial" w:cs="Arial"/>
          <w:sz w:val="28"/>
          <w:szCs w:val="28"/>
          <w:lang w:val="es-MX"/>
        </w:rPr>
        <w:t xml:space="preserve">el resultado de la </w:t>
      </w:r>
      <w:r>
        <w:rPr>
          <w:rFonts w:ascii="Arial" w:hAnsi="Arial" w:cs="Arial"/>
          <w:sz w:val="28"/>
          <w:szCs w:val="28"/>
          <w:lang w:val="es-MX"/>
        </w:rPr>
        <w:t>ecuación</w:t>
      </w:r>
    </w:p>
    <w:p w14:paraId="72001804" w14:textId="77777777" w:rsidR="00254248" w:rsidRDefault="00254248">
      <w:pPr>
        <w:rPr>
          <w:rFonts w:ascii="Arial" w:hAnsi="Arial" w:cs="Arial"/>
          <w:sz w:val="28"/>
          <w:szCs w:val="28"/>
        </w:rPr>
      </w:pPr>
    </w:p>
    <w:p w14:paraId="08A63AF5" w14:textId="77777777" w:rsidR="00927BEA" w:rsidRDefault="00927BEA">
      <w:pPr>
        <w:rPr>
          <w:rFonts w:ascii="Arial" w:hAnsi="Arial" w:cs="Arial"/>
          <w:sz w:val="28"/>
          <w:szCs w:val="28"/>
        </w:rPr>
      </w:pPr>
    </w:p>
    <w:p w14:paraId="6C3072E3" w14:textId="77777777" w:rsidR="00254248" w:rsidRDefault="002542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SOLUCION:</w:t>
      </w:r>
    </w:p>
    <w:p w14:paraId="19B45CE9" w14:textId="77777777" w:rsidR="00254248" w:rsidRDefault="00254248">
      <w:pPr>
        <w:rPr>
          <w:rFonts w:ascii="Arial" w:hAnsi="Arial" w:cs="Arial"/>
          <w:sz w:val="28"/>
          <w:szCs w:val="28"/>
        </w:rPr>
      </w:pPr>
    </w:p>
    <w:p w14:paraId="375D2698" w14:textId="77777777" w:rsidR="0001581F" w:rsidRDefault="00254248">
      <w:pPr>
        <w:rPr>
          <w:rFonts w:ascii="Arial" w:hAnsi="Arial" w:cs="Arial"/>
          <w:sz w:val="28"/>
          <w:szCs w:val="28"/>
        </w:rPr>
      </w:pPr>
      <w:r w:rsidRPr="0025424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BB77E94" wp14:editId="697FAE0F">
                <wp:simplePos x="0" y="0"/>
                <wp:positionH relativeFrom="column">
                  <wp:posOffset>713105</wp:posOffset>
                </wp:positionH>
                <wp:positionV relativeFrom="paragraph">
                  <wp:posOffset>134620</wp:posOffset>
                </wp:positionV>
                <wp:extent cx="4152900" cy="2652395"/>
                <wp:effectExtent l="0" t="0" r="19050" b="146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2652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D853B" w14:textId="77777777" w:rsidR="00254248" w:rsidRDefault="00254248" w:rsidP="0025424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Inicio</w:t>
                            </w:r>
                            <w:proofErr w:type="spellEnd"/>
                          </w:p>
                          <w:p w14:paraId="039CF05E" w14:textId="77777777" w:rsidR="00254248" w:rsidRDefault="00254248" w:rsidP="0025424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lang w:val="es-419"/>
                              </w:rPr>
                            </w:pPr>
                            <w:r w:rsidRPr="00254248">
                              <w:rPr>
                                <w:rFonts w:ascii="Arial" w:hAnsi="Arial" w:cs="Arial"/>
                                <w:lang w:val="es-419"/>
                              </w:rPr>
                              <w:t>Solicitar al usuario ingresar el v</w:t>
                            </w:r>
                            <w:r>
                              <w:rPr>
                                <w:rFonts w:ascii="Arial" w:hAnsi="Arial" w:cs="Arial"/>
                                <w:lang w:val="es-419"/>
                              </w:rPr>
                              <w:t>alor de x</w:t>
                            </w:r>
                          </w:p>
                          <w:p w14:paraId="36BE0803" w14:textId="77777777" w:rsidR="00254248" w:rsidRDefault="00254248" w:rsidP="00254248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rPr>
                                <w:rFonts w:ascii="Arial" w:hAnsi="Arial" w:cs="Arial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419"/>
                              </w:rPr>
                              <w:t>Si el valor x&gt;2 pasar al punto 3</w:t>
                            </w:r>
                          </w:p>
                          <w:p w14:paraId="334627F8" w14:textId="77777777" w:rsidR="00254248" w:rsidRDefault="00254248" w:rsidP="00254248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rPr>
                                <w:rFonts w:ascii="Arial" w:hAnsi="Arial" w:cs="Arial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419"/>
                              </w:rPr>
                              <w:t>Si el valor x&lt;2 pasar al punto 4</w:t>
                            </w:r>
                          </w:p>
                          <w:p w14:paraId="25781682" w14:textId="77777777" w:rsidR="00254248" w:rsidRDefault="00254248" w:rsidP="00254248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rPr>
                                <w:rFonts w:ascii="Arial" w:hAnsi="Arial" w:cs="Arial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419"/>
                              </w:rPr>
                              <w:t>Si el valor x=2 mostrar “operación no realizada”, regresar al punto 2</w:t>
                            </w:r>
                          </w:p>
                          <w:p w14:paraId="0B0442A9" w14:textId="77777777" w:rsidR="00254248" w:rsidRDefault="00254248" w:rsidP="0025424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419"/>
                              </w:rPr>
                              <w:t>Si x&gt;2 se resolverá la siguiente ecuación</w:t>
                            </w:r>
                          </w:p>
                          <w:p w14:paraId="3D7E012C" w14:textId="77777777" w:rsidR="00254248" w:rsidRDefault="00254248" w:rsidP="00254248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rPr>
                                <w:rFonts w:ascii="Arial" w:hAnsi="Arial" w:cs="Arial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419"/>
                              </w:rPr>
                              <w:t>y=x+3x-2</w:t>
                            </w:r>
                          </w:p>
                          <w:p w14:paraId="25FFBC2B" w14:textId="77777777" w:rsidR="00254248" w:rsidRDefault="00254248" w:rsidP="00254248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rPr>
                                <w:rFonts w:ascii="Arial" w:hAnsi="Arial" w:cs="Arial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419"/>
                              </w:rPr>
                              <w:t>hacer la operación</w:t>
                            </w:r>
                          </w:p>
                          <w:p w14:paraId="5EE28686" w14:textId="77777777" w:rsidR="00254248" w:rsidRDefault="00254248" w:rsidP="0025424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419"/>
                              </w:rPr>
                              <w:t xml:space="preserve">Si x&lt;2 se </w:t>
                            </w:r>
                            <w:r w:rsidR="0001581F">
                              <w:rPr>
                                <w:rFonts w:ascii="Arial" w:hAnsi="Arial" w:cs="Arial"/>
                                <w:lang w:val="es-419"/>
                              </w:rPr>
                              <w:t>resolverá</w:t>
                            </w:r>
                            <w:r>
                              <w:rPr>
                                <w:rFonts w:ascii="Arial" w:hAnsi="Arial" w:cs="Arial"/>
                                <w:lang w:val="es-419"/>
                              </w:rPr>
                              <w:t xml:space="preserve"> la siguiente </w:t>
                            </w:r>
                            <w:r w:rsidR="0001581F">
                              <w:rPr>
                                <w:rFonts w:ascii="Arial" w:hAnsi="Arial" w:cs="Arial"/>
                                <w:lang w:val="es-419"/>
                              </w:rPr>
                              <w:t>ecuación</w:t>
                            </w:r>
                          </w:p>
                          <w:p w14:paraId="334FB8C5" w14:textId="77777777" w:rsidR="00254248" w:rsidRPr="00254248" w:rsidRDefault="00254248" w:rsidP="00254248">
                            <w:pPr>
                              <w:pStyle w:val="Prrafodelista"/>
                              <w:rPr>
                                <w:rFonts w:ascii="Arial" w:hAnsi="Arial" w:cs="Arial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419"/>
                              </w:rPr>
                              <w:t>4.1</w:t>
                            </w:r>
                            <w:r w:rsidR="0001581F">
                              <w:rPr>
                                <w:rFonts w:ascii="Arial" w:hAnsi="Arial" w:cs="Arial"/>
                                <w:lang w:val="es-419"/>
                              </w:rPr>
                              <w:t xml:space="preserve"> y=x^2-x+8</w:t>
                            </w:r>
                          </w:p>
                          <w:p w14:paraId="14701B3C" w14:textId="77777777" w:rsidR="0001581F" w:rsidRDefault="0001581F" w:rsidP="0001581F">
                            <w:pPr>
                              <w:ind w:left="720"/>
                              <w:rPr>
                                <w:rFonts w:ascii="Arial" w:hAnsi="Arial" w:cs="Arial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419"/>
                              </w:rPr>
                              <w:t>4.1 hacer la operación</w:t>
                            </w:r>
                          </w:p>
                          <w:p w14:paraId="2BD19315" w14:textId="77777777" w:rsidR="0001581F" w:rsidRDefault="0001581F" w:rsidP="0001581F">
                            <w:pPr>
                              <w:rPr>
                                <w:rFonts w:ascii="Arial" w:hAnsi="Arial" w:cs="Arial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419"/>
                              </w:rPr>
                              <w:t xml:space="preserve">     5.  Mostrar resultado dependiendo el caso</w:t>
                            </w:r>
                          </w:p>
                          <w:p w14:paraId="22044EA5" w14:textId="77777777" w:rsidR="0001581F" w:rsidRPr="00254248" w:rsidRDefault="0001581F" w:rsidP="0001581F">
                            <w:pPr>
                              <w:rPr>
                                <w:rFonts w:ascii="Arial" w:hAnsi="Arial" w:cs="Arial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419"/>
                              </w:rPr>
                              <w:t xml:space="preserve">     6. 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77E94" id="_x0000_s1027" type="#_x0000_t202" style="position:absolute;margin-left:56.15pt;margin-top:10.6pt;width:327pt;height:208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">
                <v:textbox>
                  <w:txbxContent>
                    <w:p w14:paraId="0B6D853B" w14:textId="77777777" w:rsidR="00254248" w:rsidRDefault="00254248" w:rsidP="0025424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Inicio</w:t>
                      </w:r>
                      <w:proofErr w:type="spellEnd"/>
                    </w:p>
                    <w:p w14:paraId="039CF05E" w14:textId="77777777" w:rsidR="00254248" w:rsidRDefault="00254248" w:rsidP="0025424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lang w:val="es-419"/>
                        </w:rPr>
                      </w:pPr>
                      <w:r w:rsidRPr="00254248">
                        <w:rPr>
                          <w:rFonts w:ascii="Arial" w:hAnsi="Arial" w:cs="Arial"/>
                          <w:lang w:val="es-419"/>
                        </w:rPr>
                        <w:t>Solicitar al usuario ingresar el v</w:t>
                      </w:r>
                      <w:r>
                        <w:rPr>
                          <w:rFonts w:ascii="Arial" w:hAnsi="Arial" w:cs="Arial"/>
                          <w:lang w:val="es-419"/>
                        </w:rPr>
                        <w:t>alor de x</w:t>
                      </w:r>
                    </w:p>
                    <w:p w14:paraId="36BE0803" w14:textId="77777777" w:rsidR="00254248" w:rsidRDefault="00254248" w:rsidP="00254248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rPr>
                          <w:rFonts w:ascii="Arial" w:hAnsi="Arial" w:cs="Arial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lang w:val="es-419"/>
                        </w:rPr>
                        <w:t>Si el valor x&gt;2 pasar al punto 3</w:t>
                      </w:r>
                    </w:p>
                    <w:p w14:paraId="334627F8" w14:textId="77777777" w:rsidR="00254248" w:rsidRDefault="00254248" w:rsidP="00254248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rPr>
                          <w:rFonts w:ascii="Arial" w:hAnsi="Arial" w:cs="Arial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lang w:val="es-419"/>
                        </w:rPr>
                        <w:t>Si el valor x&lt;2 pasar al punto 4</w:t>
                      </w:r>
                    </w:p>
                    <w:p w14:paraId="25781682" w14:textId="77777777" w:rsidR="00254248" w:rsidRDefault="00254248" w:rsidP="00254248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rPr>
                          <w:rFonts w:ascii="Arial" w:hAnsi="Arial" w:cs="Arial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lang w:val="es-419"/>
                        </w:rPr>
                        <w:t>Si el valor x=2 mostrar “operación no realizada”, regresar al punto 2</w:t>
                      </w:r>
                    </w:p>
                    <w:p w14:paraId="0B0442A9" w14:textId="77777777" w:rsidR="00254248" w:rsidRDefault="00254248" w:rsidP="0025424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lang w:val="es-419"/>
                        </w:rPr>
                        <w:t>Si x&gt;2 se resolverá la siguiente ecuación</w:t>
                      </w:r>
                    </w:p>
                    <w:p w14:paraId="3D7E012C" w14:textId="77777777" w:rsidR="00254248" w:rsidRDefault="00254248" w:rsidP="00254248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rPr>
                          <w:rFonts w:ascii="Arial" w:hAnsi="Arial" w:cs="Arial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lang w:val="es-419"/>
                        </w:rPr>
                        <w:t>y=x+3x-2</w:t>
                      </w:r>
                    </w:p>
                    <w:p w14:paraId="25FFBC2B" w14:textId="77777777" w:rsidR="00254248" w:rsidRDefault="00254248" w:rsidP="00254248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rPr>
                          <w:rFonts w:ascii="Arial" w:hAnsi="Arial" w:cs="Arial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lang w:val="es-419"/>
                        </w:rPr>
                        <w:t>hacer la operación</w:t>
                      </w:r>
                    </w:p>
                    <w:p w14:paraId="5EE28686" w14:textId="77777777" w:rsidR="00254248" w:rsidRDefault="00254248" w:rsidP="0025424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lang w:val="es-419"/>
                        </w:rPr>
                        <w:t xml:space="preserve">Si x&lt;2 se </w:t>
                      </w:r>
                      <w:r w:rsidR="0001581F">
                        <w:rPr>
                          <w:rFonts w:ascii="Arial" w:hAnsi="Arial" w:cs="Arial"/>
                          <w:lang w:val="es-419"/>
                        </w:rPr>
                        <w:t>resolverá</w:t>
                      </w:r>
                      <w:r>
                        <w:rPr>
                          <w:rFonts w:ascii="Arial" w:hAnsi="Arial" w:cs="Arial"/>
                          <w:lang w:val="es-419"/>
                        </w:rPr>
                        <w:t xml:space="preserve"> la siguiente </w:t>
                      </w:r>
                      <w:r w:rsidR="0001581F">
                        <w:rPr>
                          <w:rFonts w:ascii="Arial" w:hAnsi="Arial" w:cs="Arial"/>
                          <w:lang w:val="es-419"/>
                        </w:rPr>
                        <w:t>ecuación</w:t>
                      </w:r>
                    </w:p>
                    <w:p w14:paraId="334FB8C5" w14:textId="77777777" w:rsidR="00254248" w:rsidRPr="00254248" w:rsidRDefault="00254248" w:rsidP="00254248">
                      <w:pPr>
                        <w:pStyle w:val="Prrafodelista"/>
                        <w:rPr>
                          <w:rFonts w:ascii="Arial" w:hAnsi="Arial" w:cs="Arial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lang w:val="es-419"/>
                        </w:rPr>
                        <w:t>4.1</w:t>
                      </w:r>
                      <w:r w:rsidR="0001581F">
                        <w:rPr>
                          <w:rFonts w:ascii="Arial" w:hAnsi="Arial" w:cs="Arial"/>
                          <w:lang w:val="es-419"/>
                        </w:rPr>
                        <w:t xml:space="preserve"> y=x^2-x+8</w:t>
                      </w:r>
                    </w:p>
                    <w:p w14:paraId="14701B3C" w14:textId="77777777" w:rsidR="0001581F" w:rsidRDefault="0001581F" w:rsidP="0001581F">
                      <w:pPr>
                        <w:ind w:left="720"/>
                        <w:rPr>
                          <w:rFonts w:ascii="Arial" w:hAnsi="Arial" w:cs="Arial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lang w:val="es-419"/>
                        </w:rPr>
                        <w:t>4.1 hacer la operación</w:t>
                      </w:r>
                    </w:p>
                    <w:p w14:paraId="2BD19315" w14:textId="77777777" w:rsidR="0001581F" w:rsidRDefault="0001581F" w:rsidP="0001581F">
                      <w:pPr>
                        <w:rPr>
                          <w:rFonts w:ascii="Arial" w:hAnsi="Arial" w:cs="Arial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lang w:val="es-419"/>
                        </w:rPr>
                        <w:t xml:space="preserve">     5.  Mostrar resultado dependiendo el caso</w:t>
                      </w:r>
                    </w:p>
                    <w:p w14:paraId="22044EA5" w14:textId="77777777" w:rsidR="0001581F" w:rsidRPr="00254248" w:rsidRDefault="0001581F" w:rsidP="0001581F">
                      <w:pPr>
                        <w:rPr>
                          <w:rFonts w:ascii="Arial" w:hAnsi="Arial" w:cs="Arial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lang w:val="es-419"/>
                        </w:rPr>
                        <w:t xml:space="preserve">     6. Fin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9E67CB" w14:textId="77777777" w:rsidR="0001581F" w:rsidRPr="0001581F" w:rsidRDefault="0001581F" w:rsidP="0001581F">
      <w:pPr>
        <w:rPr>
          <w:rFonts w:ascii="Arial" w:hAnsi="Arial" w:cs="Arial"/>
          <w:sz w:val="28"/>
          <w:szCs w:val="28"/>
        </w:rPr>
      </w:pPr>
    </w:p>
    <w:p w14:paraId="570090AA" w14:textId="77777777" w:rsidR="0001581F" w:rsidRPr="0001581F" w:rsidRDefault="0001581F" w:rsidP="0001581F">
      <w:pPr>
        <w:rPr>
          <w:rFonts w:ascii="Arial" w:hAnsi="Arial" w:cs="Arial"/>
          <w:sz w:val="28"/>
          <w:szCs w:val="28"/>
        </w:rPr>
      </w:pPr>
    </w:p>
    <w:p w14:paraId="4BBAB342" w14:textId="77777777" w:rsidR="0001581F" w:rsidRPr="0001581F" w:rsidRDefault="0001581F" w:rsidP="0001581F">
      <w:pPr>
        <w:rPr>
          <w:rFonts w:ascii="Arial" w:hAnsi="Arial" w:cs="Arial"/>
          <w:sz w:val="28"/>
          <w:szCs w:val="28"/>
        </w:rPr>
      </w:pPr>
    </w:p>
    <w:p w14:paraId="547BBB39" w14:textId="77777777" w:rsidR="0001581F" w:rsidRPr="0001581F" w:rsidRDefault="0001581F" w:rsidP="0001581F">
      <w:pPr>
        <w:rPr>
          <w:rFonts w:ascii="Arial" w:hAnsi="Arial" w:cs="Arial"/>
          <w:sz w:val="28"/>
          <w:szCs w:val="28"/>
        </w:rPr>
      </w:pPr>
    </w:p>
    <w:p w14:paraId="29CA6827" w14:textId="77777777" w:rsidR="0001581F" w:rsidRPr="0001581F" w:rsidRDefault="0001581F" w:rsidP="0001581F">
      <w:pPr>
        <w:rPr>
          <w:rFonts w:ascii="Arial" w:hAnsi="Arial" w:cs="Arial"/>
          <w:sz w:val="28"/>
          <w:szCs w:val="28"/>
        </w:rPr>
      </w:pPr>
    </w:p>
    <w:p w14:paraId="550A6FF7" w14:textId="77777777" w:rsidR="0001581F" w:rsidRPr="0001581F" w:rsidRDefault="0001581F" w:rsidP="0001581F">
      <w:pPr>
        <w:rPr>
          <w:rFonts w:ascii="Arial" w:hAnsi="Arial" w:cs="Arial"/>
          <w:sz w:val="28"/>
          <w:szCs w:val="28"/>
        </w:rPr>
      </w:pPr>
    </w:p>
    <w:p w14:paraId="0C7641BB" w14:textId="77777777" w:rsidR="0001581F" w:rsidRPr="0001581F" w:rsidRDefault="0001581F" w:rsidP="0001581F">
      <w:pPr>
        <w:rPr>
          <w:rFonts w:ascii="Arial" w:hAnsi="Arial" w:cs="Arial"/>
          <w:sz w:val="28"/>
          <w:szCs w:val="28"/>
        </w:rPr>
      </w:pPr>
    </w:p>
    <w:p w14:paraId="2FC46519" w14:textId="77777777" w:rsidR="0001581F" w:rsidRPr="0001581F" w:rsidRDefault="0001581F" w:rsidP="0001581F">
      <w:pPr>
        <w:rPr>
          <w:rFonts w:ascii="Arial" w:hAnsi="Arial" w:cs="Arial"/>
          <w:sz w:val="28"/>
          <w:szCs w:val="28"/>
        </w:rPr>
      </w:pPr>
    </w:p>
    <w:p w14:paraId="1C673279" w14:textId="77777777" w:rsidR="0001581F" w:rsidRPr="0001581F" w:rsidRDefault="0001581F" w:rsidP="0001581F">
      <w:pPr>
        <w:rPr>
          <w:rFonts w:ascii="Arial" w:hAnsi="Arial" w:cs="Arial"/>
          <w:sz w:val="28"/>
          <w:szCs w:val="28"/>
        </w:rPr>
      </w:pPr>
    </w:p>
    <w:p w14:paraId="3E07FCE3" w14:textId="77777777" w:rsidR="0001581F" w:rsidRPr="0001581F" w:rsidRDefault="0001581F" w:rsidP="0001581F">
      <w:pPr>
        <w:rPr>
          <w:rFonts w:ascii="Arial" w:hAnsi="Arial" w:cs="Arial"/>
          <w:sz w:val="28"/>
          <w:szCs w:val="28"/>
        </w:rPr>
      </w:pPr>
    </w:p>
    <w:p w14:paraId="537D5B64" w14:textId="77777777" w:rsidR="0001581F" w:rsidRPr="0001581F" w:rsidRDefault="0001581F" w:rsidP="0001581F">
      <w:pPr>
        <w:rPr>
          <w:rFonts w:ascii="Arial" w:hAnsi="Arial" w:cs="Arial"/>
          <w:sz w:val="28"/>
          <w:szCs w:val="28"/>
        </w:rPr>
      </w:pPr>
    </w:p>
    <w:p w14:paraId="0B27FDBF" w14:textId="77777777" w:rsidR="0001581F" w:rsidRPr="0001581F" w:rsidRDefault="0001581F" w:rsidP="0001581F">
      <w:pPr>
        <w:rPr>
          <w:rFonts w:ascii="Arial" w:hAnsi="Arial" w:cs="Arial"/>
          <w:sz w:val="28"/>
          <w:szCs w:val="28"/>
        </w:rPr>
      </w:pPr>
    </w:p>
    <w:p w14:paraId="183E49E0" w14:textId="77777777" w:rsidR="0001581F" w:rsidRDefault="0001581F" w:rsidP="0001581F">
      <w:pPr>
        <w:rPr>
          <w:rFonts w:ascii="Arial" w:hAnsi="Arial" w:cs="Arial"/>
          <w:sz w:val="28"/>
          <w:szCs w:val="28"/>
        </w:rPr>
      </w:pPr>
    </w:p>
    <w:p w14:paraId="28A4E6C6" w14:textId="77777777" w:rsidR="00983FD2" w:rsidRDefault="00983FD2" w:rsidP="0001581F">
      <w:pPr>
        <w:rPr>
          <w:rFonts w:ascii="Arial" w:hAnsi="Arial" w:cs="Arial"/>
          <w:sz w:val="28"/>
          <w:szCs w:val="28"/>
        </w:rPr>
      </w:pPr>
    </w:p>
    <w:p w14:paraId="59360FF2" w14:textId="77777777" w:rsidR="00983FD2" w:rsidRDefault="00983FD2" w:rsidP="000158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PRUEBA DE ESCRITORIO</w:t>
      </w:r>
    </w:p>
    <w:p w14:paraId="0A0EA4D6" w14:textId="77777777" w:rsidR="00254248" w:rsidRDefault="0001581F" w:rsidP="0001581F">
      <w:pPr>
        <w:tabs>
          <w:tab w:val="left" w:pos="8267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6ED66B20" w14:textId="77777777" w:rsidR="0001581F" w:rsidRDefault="0001581F" w:rsidP="0001581F">
      <w:pPr>
        <w:tabs>
          <w:tab w:val="left" w:pos="8267"/>
        </w:tabs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01581F" w14:paraId="7CA8287E" w14:textId="77777777" w:rsidTr="0001581F">
        <w:tc>
          <w:tcPr>
            <w:tcW w:w="3473" w:type="dxa"/>
          </w:tcPr>
          <w:p w14:paraId="32D88C1C" w14:textId="77777777" w:rsidR="0001581F" w:rsidRDefault="00F8344B" w:rsidP="00F8344B">
            <w:pPr>
              <w:tabs>
                <w:tab w:val="left" w:pos="8267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Iteración</w:t>
            </w:r>
          </w:p>
        </w:tc>
        <w:tc>
          <w:tcPr>
            <w:tcW w:w="3474" w:type="dxa"/>
          </w:tcPr>
          <w:p w14:paraId="3883CDC9" w14:textId="77777777" w:rsidR="0001581F" w:rsidRDefault="00F8344B" w:rsidP="00F8344B">
            <w:pPr>
              <w:tabs>
                <w:tab w:val="left" w:pos="8267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3474" w:type="dxa"/>
          </w:tcPr>
          <w:p w14:paraId="337A7A07" w14:textId="77777777" w:rsidR="0001581F" w:rsidRDefault="0001581F" w:rsidP="00F8344B">
            <w:pPr>
              <w:tabs>
                <w:tab w:val="left" w:pos="8267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Salida</w:t>
            </w:r>
          </w:p>
        </w:tc>
      </w:tr>
      <w:tr w:rsidR="0001581F" w14:paraId="60F43E42" w14:textId="77777777" w:rsidTr="0001581F">
        <w:tc>
          <w:tcPr>
            <w:tcW w:w="3473" w:type="dxa"/>
          </w:tcPr>
          <w:p w14:paraId="5A2674B0" w14:textId="77777777" w:rsidR="0001581F" w:rsidRDefault="00F8344B" w:rsidP="00F8344B">
            <w:pPr>
              <w:tabs>
                <w:tab w:val="left" w:pos="8267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474" w:type="dxa"/>
          </w:tcPr>
          <w:p w14:paraId="10577B27" w14:textId="77777777" w:rsidR="0001581F" w:rsidRDefault="00F8344B" w:rsidP="00F8344B">
            <w:pPr>
              <w:tabs>
                <w:tab w:val="left" w:pos="8267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474" w:type="dxa"/>
          </w:tcPr>
          <w:p w14:paraId="071C3A46" w14:textId="77777777" w:rsidR="0001581F" w:rsidRDefault="00F8344B" w:rsidP="00F8344B">
            <w:pPr>
              <w:tabs>
                <w:tab w:val="left" w:pos="8267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</w:tr>
      <w:tr w:rsidR="0001581F" w14:paraId="04B61D3B" w14:textId="77777777" w:rsidTr="0001581F">
        <w:tc>
          <w:tcPr>
            <w:tcW w:w="3473" w:type="dxa"/>
          </w:tcPr>
          <w:p w14:paraId="150557F9" w14:textId="77777777" w:rsidR="0001581F" w:rsidRDefault="00F8344B" w:rsidP="00F8344B">
            <w:pPr>
              <w:tabs>
                <w:tab w:val="left" w:pos="8267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474" w:type="dxa"/>
          </w:tcPr>
          <w:p w14:paraId="090CB7D0" w14:textId="77777777" w:rsidR="0001581F" w:rsidRDefault="00F8344B" w:rsidP="00F8344B">
            <w:pPr>
              <w:tabs>
                <w:tab w:val="left" w:pos="8267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474" w:type="dxa"/>
          </w:tcPr>
          <w:p w14:paraId="47F45D8F" w14:textId="77777777" w:rsidR="0001581F" w:rsidRDefault="00F8344B" w:rsidP="00F8344B">
            <w:pPr>
              <w:tabs>
                <w:tab w:val="left" w:pos="8267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01581F" w14:paraId="7444F103" w14:textId="77777777" w:rsidTr="0001581F">
        <w:tc>
          <w:tcPr>
            <w:tcW w:w="3473" w:type="dxa"/>
          </w:tcPr>
          <w:p w14:paraId="598C1196" w14:textId="77777777" w:rsidR="0001581F" w:rsidRDefault="00F8344B" w:rsidP="00F8344B">
            <w:pPr>
              <w:tabs>
                <w:tab w:val="left" w:pos="8267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474" w:type="dxa"/>
          </w:tcPr>
          <w:p w14:paraId="6D8B8753" w14:textId="77777777" w:rsidR="0001581F" w:rsidRDefault="00F8344B" w:rsidP="00F8344B">
            <w:pPr>
              <w:tabs>
                <w:tab w:val="left" w:pos="8267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474" w:type="dxa"/>
          </w:tcPr>
          <w:p w14:paraId="1CD36135" w14:textId="77777777" w:rsidR="0001581F" w:rsidRDefault="00F8344B" w:rsidP="00F8344B">
            <w:pPr>
              <w:tabs>
                <w:tab w:val="left" w:pos="8267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</w:p>
        </w:tc>
      </w:tr>
    </w:tbl>
    <w:p w14:paraId="13DEFA3A" w14:textId="77777777" w:rsidR="0001581F" w:rsidRDefault="0001581F" w:rsidP="0001581F">
      <w:pPr>
        <w:tabs>
          <w:tab w:val="left" w:pos="8267"/>
        </w:tabs>
        <w:rPr>
          <w:rFonts w:ascii="Arial" w:hAnsi="Arial" w:cs="Arial"/>
          <w:sz w:val="28"/>
          <w:szCs w:val="28"/>
        </w:rPr>
      </w:pPr>
    </w:p>
    <w:p w14:paraId="6C32398A" w14:textId="77777777" w:rsidR="00F8344B" w:rsidRDefault="00F8344B" w:rsidP="0001581F">
      <w:pPr>
        <w:tabs>
          <w:tab w:val="left" w:pos="8267"/>
        </w:tabs>
        <w:rPr>
          <w:rFonts w:ascii="Arial" w:hAnsi="Arial" w:cs="Arial"/>
          <w:sz w:val="28"/>
          <w:szCs w:val="28"/>
        </w:rPr>
      </w:pPr>
    </w:p>
    <w:p w14:paraId="5DD6655B" w14:textId="77777777" w:rsidR="00F8344B" w:rsidRDefault="00F8344B" w:rsidP="0001581F">
      <w:pPr>
        <w:tabs>
          <w:tab w:val="left" w:pos="8267"/>
        </w:tabs>
        <w:rPr>
          <w:rFonts w:ascii="Arial" w:hAnsi="Arial" w:cs="Arial"/>
          <w:sz w:val="28"/>
          <w:szCs w:val="28"/>
        </w:rPr>
      </w:pPr>
    </w:p>
    <w:p w14:paraId="04FB4893" w14:textId="77777777" w:rsidR="00F8344B" w:rsidRDefault="00F8344B" w:rsidP="0001581F">
      <w:pPr>
        <w:tabs>
          <w:tab w:val="left" w:pos="8267"/>
        </w:tabs>
        <w:rPr>
          <w:rFonts w:ascii="Arial" w:hAnsi="Arial" w:cs="Arial"/>
          <w:sz w:val="28"/>
          <w:szCs w:val="28"/>
        </w:rPr>
      </w:pPr>
    </w:p>
    <w:p w14:paraId="371BF430" w14:textId="77777777" w:rsidR="00F8344B" w:rsidRDefault="00F8344B" w:rsidP="0001581F">
      <w:pPr>
        <w:tabs>
          <w:tab w:val="left" w:pos="8267"/>
        </w:tabs>
        <w:rPr>
          <w:rFonts w:ascii="Arial" w:hAnsi="Arial" w:cs="Arial"/>
          <w:sz w:val="28"/>
          <w:szCs w:val="28"/>
        </w:rPr>
      </w:pPr>
    </w:p>
    <w:p w14:paraId="4673A589" w14:textId="77777777" w:rsidR="00F8344B" w:rsidRDefault="00F8344B" w:rsidP="0001581F">
      <w:pPr>
        <w:tabs>
          <w:tab w:val="left" w:pos="8267"/>
        </w:tabs>
        <w:rPr>
          <w:rFonts w:ascii="Arial" w:hAnsi="Arial" w:cs="Arial"/>
          <w:sz w:val="28"/>
          <w:szCs w:val="28"/>
        </w:rPr>
      </w:pPr>
    </w:p>
    <w:p w14:paraId="5DA25947" w14:textId="77777777" w:rsidR="00F8344B" w:rsidRDefault="00F8344B" w:rsidP="0001581F">
      <w:pPr>
        <w:tabs>
          <w:tab w:val="left" w:pos="8267"/>
        </w:tabs>
        <w:rPr>
          <w:rFonts w:ascii="Arial" w:hAnsi="Arial" w:cs="Arial"/>
          <w:sz w:val="28"/>
          <w:szCs w:val="28"/>
        </w:rPr>
      </w:pPr>
    </w:p>
    <w:p w14:paraId="3847D0D6" w14:textId="77777777" w:rsidR="00F8344B" w:rsidRDefault="00F8344B" w:rsidP="0001581F">
      <w:pPr>
        <w:tabs>
          <w:tab w:val="left" w:pos="8267"/>
        </w:tabs>
        <w:rPr>
          <w:rFonts w:ascii="Arial" w:hAnsi="Arial" w:cs="Arial"/>
          <w:sz w:val="28"/>
          <w:szCs w:val="28"/>
        </w:rPr>
      </w:pPr>
    </w:p>
    <w:p w14:paraId="362365A1" w14:textId="77777777" w:rsidR="00F8344B" w:rsidRDefault="00F8344B" w:rsidP="0001581F">
      <w:pPr>
        <w:tabs>
          <w:tab w:val="left" w:pos="8267"/>
        </w:tabs>
        <w:rPr>
          <w:rFonts w:ascii="Arial" w:hAnsi="Arial" w:cs="Arial"/>
          <w:sz w:val="28"/>
          <w:szCs w:val="28"/>
        </w:rPr>
      </w:pPr>
    </w:p>
    <w:p w14:paraId="06FE9AB2" w14:textId="77777777" w:rsidR="00F8344B" w:rsidRDefault="00F8344B" w:rsidP="0001581F">
      <w:pPr>
        <w:tabs>
          <w:tab w:val="left" w:pos="8267"/>
        </w:tabs>
        <w:rPr>
          <w:rFonts w:ascii="Arial" w:hAnsi="Arial" w:cs="Arial"/>
          <w:sz w:val="28"/>
          <w:szCs w:val="28"/>
        </w:rPr>
      </w:pPr>
    </w:p>
    <w:p w14:paraId="708163E5" w14:textId="77777777" w:rsidR="00F8344B" w:rsidRDefault="00F8344B" w:rsidP="0001581F">
      <w:pPr>
        <w:tabs>
          <w:tab w:val="left" w:pos="8267"/>
        </w:tabs>
        <w:rPr>
          <w:rFonts w:ascii="Arial" w:hAnsi="Arial" w:cs="Arial"/>
          <w:sz w:val="28"/>
          <w:szCs w:val="28"/>
        </w:rPr>
      </w:pPr>
    </w:p>
    <w:p w14:paraId="2EE2421A" w14:textId="77777777" w:rsidR="00F8344B" w:rsidRDefault="00F8344B" w:rsidP="0001581F">
      <w:pPr>
        <w:tabs>
          <w:tab w:val="left" w:pos="8267"/>
        </w:tabs>
        <w:rPr>
          <w:rFonts w:ascii="Arial" w:hAnsi="Arial" w:cs="Arial"/>
          <w:sz w:val="28"/>
          <w:szCs w:val="28"/>
        </w:rPr>
      </w:pPr>
    </w:p>
    <w:p w14:paraId="390EA74D" w14:textId="77777777" w:rsidR="00F8344B" w:rsidRDefault="00F8344B" w:rsidP="0001581F">
      <w:pPr>
        <w:tabs>
          <w:tab w:val="left" w:pos="8267"/>
        </w:tabs>
        <w:rPr>
          <w:rFonts w:ascii="Arial" w:hAnsi="Arial" w:cs="Arial"/>
          <w:sz w:val="28"/>
          <w:szCs w:val="28"/>
        </w:rPr>
      </w:pPr>
    </w:p>
    <w:p w14:paraId="0235163C" w14:textId="77777777" w:rsidR="00F8344B" w:rsidRDefault="00F8344B" w:rsidP="0001581F">
      <w:pPr>
        <w:tabs>
          <w:tab w:val="left" w:pos="8267"/>
        </w:tabs>
        <w:rPr>
          <w:rFonts w:ascii="Arial" w:hAnsi="Arial" w:cs="Arial"/>
          <w:sz w:val="28"/>
          <w:szCs w:val="28"/>
        </w:rPr>
      </w:pPr>
    </w:p>
    <w:p w14:paraId="49A2A66E" w14:textId="77777777" w:rsidR="00F8344B" w:rsidRDefault="00F8344B" w:rsidP="0001581F">
      <w:pPr>
        <w:tabs>
          <w:tab w:val="left" w:pos="8267"/>
        </w:tabs>
        <w:rPr>
          <w:rFonts w:ascii="Arial" w:hAnsi="Arial" w:cs="Arial"/>
          <w:sz w:val="28"/>
          <w:szCs w:val="28"/>
        </w:rPr>
      </w:pPr>
    </w:p>
    <w:p w14:paraId="7FD7B15C" w14:textId="77777777" w:rsidR="00F8344B" w:rsidRPr="00927BEA" w:rsidRDefault="00F8344B" w:rsidP="0001581F">
      <w:pPr>
        <w:tabs>
          <w:tab w:val="left" w:pos="8267"/>
        </w:tabs>
        <w:rPr>
          <w:rFonts w:ascii="Arial" w:hAnsi="Arial" w:cs="Arial"/>
          <w:b/>
          <w:sz w:val="28"/>
          <w:szCs w:val="28"/>
        </w:rPr>
      </w:pPr>
    </w:p>
    <w:p w14:paraId="10BC20BE" w14:textId="77777777" w:rsidR="00F8344B" w:rsidRPr="00927BEA" w:rsidRDefault="00F8344B" w:rsidP="00F8344B">
      <w:pPr>
        <w:rPr>
          <w:rFonts w:ascii="Arial" w:hAnsi="Arial" w:cs="Arial"/>
          <w:b/>
          <w:sz w:val="28"/>
          <w:szCs w:val="28"/>
        </w:rPr>
      </w:pPr>
      <w:r w:rsidRPr="00927BEA">
        <w:rPr>
          <w:rFonts w:ascii="Arial" w:hAnsi="Arial" w:cs="Arial"/>
          <w:b/>
          <w:sz w:val="28"/>
          <w:szCs w:val="28"/>
        </w:rPr>
        <w:t>ACTIVIDAD 3</w:t>
      </w:r>
    </w:p>
    <w:p w14:paraId="1C40D87D" w14:textId="77777777" w:rsidR="00F8344B" w:rsidRDefault="00F8344B" w:rsidP="00F8344B">
      <w:pPr>
        <w:rPr>
          <w:rFonts w:ascii="Arial" w:hAnsi="Arial" w:cs="Arial"/>
          <w:sz w:val="28"/>
          <w:szCs w:val="28"/>
        </w:rPr>
      </w:pPr>
    </w:p>
    <w:p w14:paraId="7EBE077A" w14:textId="77777777" w:rsidR="00F8344B" w:rsidRDefault="00F8344B" w:rsidP="00927BEA">
      <w:pPr>
        <w:pStyle w:val="Standard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PROBLEMA: </w:t>
      </w:r>
      <w:r w:rsidR="00927BEA">
        <w:rPr>
          <w:rFonts w:ascii="Arial" w:hAnsi="Arial" w:cs="Arial"/>
          <w:sz w:val="28"/>
          <w:szCs w:val="28"/>
          <w:lang w:val="es-MX"/>
        </w:rPr>
        <w:t>Resolver la ecuación de la formula general</w:t>
      </w:r>
    </w:p>
    <w:p w14:paraId="5B31CBE1" w14:textId="77777777" w:rsidR="00F8344B" w:rsidRDefault="00F8344B" w:rsidP="00F8344B">
      <w:pPr>
        <w:pStyle w:val="Standard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RESTRICCIONES: </w:t>
      </w:r>
      <w:proofErr w:type="spellStart"/>
      <w:proofErr w:type="gramStart"/>
      <w:r w:rsidR="00927BEA">
        <w:rPr>
          <w:rFonts w:ascii="Arial" w:hAnsi="Arial" w:cs="Arial"/>
          <w:sz w:val="28"/>
          <w:szCs w:val="28"/>
          <w:lang w:val="es-MX"/>
        </w:rPr>
        <w:t>a,b</w:t>
      </w:r>
      <w:proofErr w:type="gramEnd"/>
      <w:r w:rsidR="00927BEA">
        <w:rPr>
          <w:rFonts w:ascii="Arial" w:hAnsi="Arial" w:cs="Arial"/>
          <w:sz w:val="28"/>
          <w:szCs w:val="28"/>
          <w:lang w:val="es-MX"/>
        </w:rPr>
        <w:t>,c</w:t>
      </w:r>
      <w:proofErr w:type="spellEnd"/>
      <w:r w:rsidR="00927BEA">
        <w:rPr>
          <w:rFonts w:ascii="Arial" w:hAnsi="Arial" w:cs="Arial"/>
          <w:sz w:val="28"/>
          <w:szCs w:val="28"/>
          <w:lang w:val="es-MX"/>
        </w:rPr>
        <w:t xml:space="preserve"> no pueden ser 0</w:t>
      </w:r>
    </w:p>
    <w:p w14:paraId="20675A9F" w14:textId="77777777" w:rsidR="00F8344B" w:rsidRDefault="00F8344B" w:rsidP="00F8344B">
      <w:pPr>
        <w:pStyle w:val="Standard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DATOS DE ENTRADA: </w:t>
      </w:r>
      <w:proofErr w:type="spellStart"/>
      <w:proofErr w:type="gramStart"/>
      <w:r w:rsidR="00927BEA">
        <w:rPr>
          <w:rFonts w:ascii="Arial" w:hAnsi="Arial" w:cs="Arial"/>
          <w:sz w:val="28"/>
          <w:szCs w:val="28"/>
          <w:lang w:val="es-MX"/>
        </w:rPr>
        <w:t>a,b</w:t>
      </w:r>
      <w:proofErr w:type="gramEnd"/>
      <w:r w:rsidR="00927BEA">
        <w:rPr>
          <w:rFonts w:ascii="Arial" w:hAnsi="Arial" w:cs="Arial"/>
          <w:sz w:val="28"/>
          <w:szCs w:val="28"/>
          <w:lang w:val="es-MX"/>
        </w:rPr>
        <w:t>,c</w:t>
      </w:r>
      <w:proofErr w:type="spellEnd"/>
    </w:p>
    <w:p w14:paraId="380C3E1C" w14:textId="77777777" w:rsidR="00F8344B" w:rsidRDefault="00F8344B" w:rsidP="00F8344B">
      <w:pPr>
        <w:pStyle w:val="Standard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DATOS DE SALIDA: el resultado de la </w:t>
      </w:r>
      <w:r w:rsidR="00927BEA">
        <w:rPr>
          <w:rFonts w:ascii="Arial" w:hAnsi="Arial" w:cs="Arial"/>
          <w:sz w:val="28"/>
          <w:szCs w:val="28"/>
          <w:lang w:val="es-MX"/>
        </w:rPr>
        <w:t>ecuación</w:t>
      </w:r>
    </w:p>
    <w:p w14:paraId="48B7826D" w14:textId="77777777" w:rsidR="00927BEA" w:rsidRDefault="00927BEA" w:rsidP="00F8344B">
      <w:pPr>
        <w:pStyle w:val="Standard"/>
        <w:rPr>
          <w:rFonts w:ascii="Arial" w:hAnsi="Arial" w:cs="Arial"/>
          <w:sz w:val="28"/>
          <w:szCs w:val="28"/>
          <w:lang w:val="es-MX"/>
        </w:rPr>
      </w:pPr>
    </w:p>
    <w:p w14:paraId="431369A9" w14:textId="77777777" w:rsidR="00927BEA" w:rsidRDefault="00927BEA" w:rsidP="00F8344B">
      <w:pPr>
        <w:pStyle w:val="Standard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SOLUCION:</w:t>
      </w:r>
    </w:p>
    <w:p w14:paraId="5AC95EF8" w14:textId="77777777" w:rsidR="00927BEA" w:rsidRDefault="00927BEA" w:rsidP="00F8344B">
      <w:pPr>
        <w:pStyle w:val="Standard"/>
        <w:rPr>
          <w:rFonts w:ascii="Arial" w:hAnsi="Arial" w:cs="Arial"/>
          <w:sz w:val="28"/>
          <w:szCs w:val="28"/>
          <w:lang w:val="es-MX"/>
        </w:rPr>
      </w:pPr>
    </w:p>
    <w:p w14:paraId="7A4D437B" w14:textId="77777777" w:rsidR="00927BEA" w:rsidRDefault="00927BEA" w:rsidP="00F8344B">
      <w:pPr>
        <w:pStyle w:val="Standard"/>
        <w:rPr>
          <w:rFonts w:ascii="Arial" w:hAnsi="Arial" w:cs="Arial"/>
          <w:sz w:val="28"/>
          <w:szCs w:val="28"/>
          <w:lang w:val="es-MX"/>
        </w:rPr>
      </w:pPr>
      <w:r w:rsidRPr="00927BEA">
        <w:rPr>
          <w:rFonts w:ascii="Arial" w:hAnsi="Arial" w:cs="Arial"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455B6D" wp14:editId="19D1469B">
                <wp:simplePos x="0" y="0"/>
                <wp:positionH relativeFrom="column">
                  <wp:posOffset>464820</wp:posOffset>
                </wp:positionH>
                <wp:positionV relativeFrom="paragraph">
                  <wp:posOffset>177165</wp:posOffset>
                </wp:positionV>
                <wp:extent cx="4267200" cy="2460625"/>
                <wp:effectExtent l="0" t="0" r="19050" b="158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246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00FDD" w14:textId="77777777" w:rsidR="00927BEA" w:rsidRPr="00927BEA" w:rsidRDefault="00927BEA">
                            <w:pPr>
                              <w:rPr>
                                <w:rFonts w:ascii="Arial" w:hAnsi="Arial" w:cs="Arial"/>
                                <w:lang w:val="es-419"/>
                              </w:rPr>
                            </w:pPr>
                            <w:r w:rsidRPr="00927BEA">
                              <w:rPr>
                                <w:rFonts w:ascii="Arial" w:hAnsi="Arial" w:cs="Arial"/>
                                <w:lang w:val="es-419"/>
                              </w:rPr>
                              <w:t>1. Inicio</w:t>
                            </w:r>
                          </w:p>
                          <w:p w14:paraId="6C6D5B76" w14:textId="77777777" w:rsidR="00927BEA" w:rsidRPr="00927BEA" w:rsidRDefault="00927BEA">
                            <w:pPr>
                              <w:rPr>
                                <w:rFonts w:ascii="Arial" w:hAnsi="Arial" w:cs="Arial"/>
                                <w:lang w:val="es-419"/>
                              </w:rPr>
                            </w:pPr>
                            <w:r w:rsidRPr="00927BEA">
                              <w:rPr>
                                <w:rFonts w:ascii="Arial" w:hAnsi="Arial" w:cs="Arial"/>
                                <w:lang w:val="es-419"/>
                              </w:rPr>
                              <w:t>2. Solicitar el valor de a</w:t>
                            </w:r>
                          </w:p>
                          <w:p w14:paraId="3A5AB754" w14:textId="77777777" w:rsidR="00927BEA" w:rsidRDefault="00927BEA">
                            <w:pPr>
                              <w:rPr>
                                <w:rFonts w:ascii="Arial" w:hAnsi="Arial" w:cs="Arial"/>
                                <w:lang w:val="es-419"/>
                              </w:rPr>
                            </w:pPr>
                            <w:r w:rsidRPr="00927BEA">
                              <w:rPr>
                                <w:rFonts w:ascii="Arial" w:hAnsi="Arial" w:cs="Arial"/>
                                <w:lang w:val="es-419"/>
                              </w:rPr>
                              <w:t xml:space="preserve">  2.1 Si </w:t>
                            </w:r>
                            <w:r>
                              <w:rPr>
                                <w:rFonts w:ascii="Arial" w:hAnsi="Arial" w:cs="Arial"/>
                                <w:lang w:val="es-419"/>
                              </w:rPr>
                              <w:t>a es igual a 0 regresar a punto 2</w:t>
                            </w:r>
                          </w:p>
                          <w:p w14:paraId="4537D5ED" w14:textId="77777777" w:rsidR="00927BEA" w:rsidRDefault="00927BEA">
                            <w:pPr>
                              <w:rPr>
                                <w:rFonts w:ascii="Arial" w:hAnsi="Arial" w:cs="Arial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419"/>
                              </w:rPr>
                              <w:t>3. Solicitar el valor de b</w:t>
                            </w:r>
                          </w:p>
                          <w:p w14:paraId="0A16B8B9" w14:textId="77777777" w:rsidR="00927BEA" w:rsidRDefault="00927BEA">
                            <w:pPr>
                              <w:rPr>
                                <w:rFonts w:ascii="Arial" w:hAnsi="Arial" w:cs="Arial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419"/>
                              </w:rPr>
                              <w:t xml:space="preserve">  3.1 Si a es igual a 0 regresar a punto 3</w:t>
                            </w:r>
                          </w:p>
                          <w:p w14:paraId="24B93998" w14:textId="77777777" w:rsidR="00927BEA" w:rsidRDefault="00927BEA">
                            <w:pPr>
                              <w:rPr>
                                <w:rFonts w:ascii="Arial" w:hAnsi="Arial" w:cs="Arial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419"/>
                              </w:rPr>
                              <w:t>4. Solicitar el valor de c</w:t>
                            </w:r>
                          </w:p>
                          <w:p w14:paraId="70E35262" w14:textId="77777777" w:rsidR="00927BEA" w:rsidRDefault="00927BEA">
                            <w:pPr>
                              <w:rPr>
                                <w:rFonts w:ascii="Arial" w:hAnsi="Arial" w:cs="Arial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419"/>
                              </w:rPr>
                              <w:t xml:space="preserve">  4.1 S c es igual a 0 regresar a punto 4</w:t>
                            </w:r>
                          </w:p>
                          <w:p w14:paraId="5BDC7575" w14:textId="77777777" w:rsidR="00927BEA" w:rsidRDefault="00927BEA">
                            <w:pPr>
                              <w:rPr>
                                <w:rFonts w:ascii="Arial" w:hAnsi="Arial" w:cs="Arial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419"/>
                              </w:rPr>
                              <w:t>5.</w:t>
                            </w:r>
                            <w:r w:rsidR="00F53693">
                              <w:rPr>
                                <w:rFonts w:ascii="Arial" w:hAnsi="Arial" w:cs="Arial"/>
                                <w:lang w:val="es-4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419"/>
                              </w:rPr>
                              <w:t>Resolve</w:t>
                            </w:r>
                            <w:r w:rsidR="00F53693">
                              <w:rPr>
                                <w:rFonts w:ascii="Arial" w:hAnsi="Arial" w:cs="Arial"/>
                                <w:lang w:val="es-419"/>
                              </w:rPr>
                              <w:t>r la siguiente operación para x1</w:t>
                            </w:r>
                          </w:p>
                          <w:p w14:paraId="3392ED16" w14:textId="77777777" w:rsidR="00F53693" w:rsidRDefault="00F53693">
                            <w:pPr>
                              <w:rPr>
                                <w:rFonts w:ascii="Arial" w:hAnsi="Arial" w:cs="Arial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419"/>
                              </w:rPr>
                              <w:t xml:space="preserve">  5.1 ((-b +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s-419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s-419"/>
                              </w:rPr>
                              <w:t xml:space="preserve"> (b*b-4*c) /(2*a))</w:t>
                            </w:r>
                          </w:p>
                          <w:p w14:paraId="269E27D5" w14:textId="77777777" w:rsidR="00F53693" w:rsidRDefault="00F53693">
                            <w:pPr>
                              <w:rPr>
                                <w:rFonts w:ascii="Arial" w:hAnsi="Arial" w:cs="Arial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419"/>
                              </w:rPr>
                              <w:t>6. Resolver la siguiente ecuación para x2</w:t>
                            </w:r>
                          </w:p>
                          <w:p w14:paraId="1C6ACAC2" w14:textId="77777777" w:rsidR="00F53693" w:rsidRDefault="00F53693" w:rsidP="00F53693">
                            <w:pPr>
                              <w:rPr>
                                <w:rFonts w:ascii="Arial" w:hAnsi="Arial" w:cs="Arial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419"/>
                              </w:rPr>
                              <w:t xml:space="preserve">   6.1 1 ((-b –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s-419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s-419"/>
                              </w:rPr>
                              <w:t xml:space="preserve"> (b*b-4*c) /(2*a))</w:t>
                            </w:r>
                          </w:p>
                          <w:p w14:paraId="47F126AE" w14:textId="77777777" w:rsidR="00F53693" w:rsidRDefault="00F53693" w:rsidP="00F53693">
                            <w:pPr>
                              <w:rPr>
                                <w:rFonts w:ascii="Arial" w:hAnsi="Arial" w:cs="Arial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419"/>
                              </w:rPr>
                              <w:t>7. Mostrar resultado de x1 y x2</w:t>
                            </w:r>
                          </w:p>
                          <w:p w14:paraId="0965AF84" w14:textId="77777777" w:rsidR="00F53693" w:rsidRDefault="00F53693" w:rsidP="00F53693">
                            <w:pPr>
                              <w:rPr>
                                <w:rFonts w:ascii="Arial" w:hAnsi="Arial" w:cs="Arial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419"/>
                              </w:rPr>
                              <w:t>8. Fin</w:t>
                            </w:r>
                          </w:p>
                          <w:p w14:paraId="1D0B0750" w14:textId="77777777" w:rsidR="00F53693" w:rsidRPr="00927BEA" w:rsidRDefault="00F53693">
                            <w:pPr>
                              <w:rPr>
                                <w:rFonts w:ascii="Arial" w:hAnsi="Arial" w:cs="Arial"/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55B6D" id="_x0000_s1028" type="#_x0000_t202" style="position:absolute;margin-left:36.6pt;margin-top:13.95pt;width:336pt;height:19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">
                <v:textbox>
                  <w:txbxContent>
                    <w:p w14:paraId="1B000FDD" w14:textId="77777777" w:rsidR="00927BEA" w:rsidRPr="00927BEA" w:rsidRDefault="00927BEA">
                      <w:pPr>
                        <w:rPr>
                          <w:rFonts w:ascii="Arial" w:hAnsi="Arial" w:cs="Arial"/>
                          <w:lang w:val="es-419"/>
                        </w:rPr>
                      </w:pPr>
                      <w:r w:rsidRPr="00927BEA">
                        <w:rPr>
                          <w:rFonts w:ascii="Arial" w:hAnsi="Arial" w:cs="Arial"/>
                          <w:lang w:val="es-419"/>
                        </w:rPr>
                        <w:t>1. Inicio</w:t>
                      </w:r>
                    </w:p>
                    <w:p w14:paraId="6C6D5B76" w14:textId="77777777" w:rsidR="00927BEA" w:rsidRPr="00927BEA" w:rsidRDefault="00927BEA">
                      <w:pPr>
                        <w:rPr>
                          <w:rFonts w:ascii="Arial" w:hAnsi="Arial" w:cs="Arial"/>
                          <w:lang w:val="es-419"/>
                        </w:rPr>
                      </w:pPr>
                      <w:r w:rsidRPr="00927BEA">
                        <w:rPr>
                          <w:rFonts w:ascii="Arial" w:hAnsi="Arial" w:cs="Arial"/>
                          <w:lang w:val="es-419"/>
                        </w:rPr>
                        <w:t>2. Solicitar el valor de a</w:t>
                      </w:r>
                    </w:p>
                    <w:p w14:paraId="3A5AB754" w14:textId="77777777" w:rsidR="00927BEA" w:rsidRDefault="00927BEA">
                      <w:pPr>
                        <w:rPr>
                          <w:rFonts w:ascii="Arial" w:hAnsi="Arial" w:cs="Arial"/>
                          <w:lang w:val="es-419"/>
                        </w:rPr>
                      </w:pPr>
                      <w:r w:rsidRPr="00927BEA">
                        <w:rPr>
                          <w:rFonts w:ascii="Arial" w:hAnsi="Arial" w:cs="Arial"/>
                          <w:lang w:val="es-419"/>
                        </w:rPr>
                        <w:t xml:space="preserve">  2.1 Si </w:t>
                      </w:r>
                      <w:r>
                        <w:rPr>
                          <w:rFonts w:ascii="Arial" w:hAnsi="Arial" w:cs="Arial"/>
                          <w:lang w:val="es-419"/>
                        </w:rPr>
                        <w:t>a es igual a 0 regresar a punto 2</w:t>
                      </w:r>
                    </w:p>
                    <w:p w14:paraId="4537D5ED" w14:textId="77777777" w:rsidR="00927BEA" w:rsidRDefault="00927BEA">
                      <w:pPr>
                        <w:rPr>
                          <w:rFonts w:ascii="Arial" w:hAnsi="Arial" w:cs="Arial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lang w:val="es-419"/>
                        </w:rPr>
                        <w:t>3. Solicitar el valor de b</w:t>
                      </w:r>
                    </w:p>
                    <w:p w14:paraId="0A16B8B9" w14:textId="77777777" w:rsidR="00927BEA" w:rsidRDefault="00927BEA">
                      <w:pPr>
                        <w:rPr>
                          <w:rFonts w:ascii="Arial" w:hAnsi="Arial" w:cs="Arial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lang w:val="es-419"/>
                        </w:rPr>
                        <w:t xml:space="preserve">  3.1 Si a es igual a 0 regresar a punto 3</w:t>
                      </w:r>
                    </w:p>
                    <w:p w14:paraId="24B93998" w14:textId="77777777" w:rsidR="00927BEA" w:rsidRDefault="00927BEA">
                      <w:pPr>
                        <w:rPr>
                          <w:rFonts w:ascii="Arial" w:hAnsi="Arial" w:cs="Arial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lang w:val="es-419"/>
                        </w:rPr>
                        <w:t>4. Solicitar el valor de c</w:t>
                      </w:r>
                    </w:p>
                    <w:p w14:paraId="70E35262" w14:textId="77777777" w:rsidR="00927BEA" w:rsidRDefault="00927BEA">
                      <w:pPr>
                        <w:rPr>
                          <w:rFonts w:ascii="Arial" w:hAnsi="Arial" w:cs="Arial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lang w:val="es-419"/>
                        </w:rPr>
                        <w:t xml:space="preserve">  4.1 S c es igual a 0 regresar a punto 4</w:t>
                      </w:r>
                    </w:p>
                    <w:p w14:paraId="5BDC7575" w14:textId="77777777" w:rsidR="00927BEA" w:rsidRDefault="00927BEA">
                      <w:pPr>
                        <w:rPr>
                          <w:rFonts w:ascii="Arial" w:hAnsi="Arial" w:cs="Arial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lang w:val="es-419"/>
                        </w:rPr>
                        <w:t>5.</w:t>
                      </w:r>
                      <w:r w:rsidR="00F53693">
                        <w:rPr>
                          <w:rFonts w:ascii="Arial" w:hAnsi="Arial" w:cs="Arial"/>
                          <w:lang w:val="es-419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419"/>
                        </w:rPr>
                        <w:t>Resolve</w:t>
                      </w:r>
                      <w:r w:rsidR="00F53693">
                        <w:rPr>
                          <w:rFonts w:ascii="Arial" w:hAnsi="Arial" w:cs="Arial"/>
                          <w:lang w:val="es-419"/>
                        </w:rPr>
                        <w:t>r la siguiente operación para x1</w:t>
                      </w:r>
                    </w:p>
                    <w:p w14:paraId="3392ED16" w14:textId="77777777" w:rsidR="00F53693" w:rsidRDefault="00F53693">
                      <w:pPr>
                        <w:rPr>
                          <w:rFonts w:ascii="Arial" w:hAnsi="Arial" w:cs="Arial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lang w:val="es-419"/>
                        </w:rPr>
                        <w:t xml:space="preserve">  5.1 ((-b + </w:t>
                      </w:r>
                      <w:proofErr w:type="spellStart"/>
                      <w:r>
                        <w:rPr>
                          <w:rFonts w:ascii="Arial" w:hAnsi="Arial" w:cs="Arial"/>
                          <w:lang w:val="es-419"/>
                        </w:rPr>
                        <w:t>sqrt</w:t>
                      </w:r>
                      <w:proofErr w:type="spellEnd"/>
                      <w:r>
                        <w:rPr>
                          <w:rFonts w:ascii="Arial" w:hAnsi="Arial" w:cs="Arial"/>
                          <w:lang w:val="es-419"/>
                        </w:rPr>
                        <w:t xml:space="preserve"> (b*b-4*c) /(2*a))</w:t>
                      </w:r>
                    </w:p>
                    <w:p w14:paraId="269E27D5" w14:textId="77777777" w:rsidR="00F53693" w:rsidRDefault="00F53693">
                      <w:pPr>
                        <w:rPr>
                          <w:rFonts w:ascii="Arial" w:hAnsi="Arial" w:cs="Arial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lang w:val="es-419"/>
                        </w:rPr>
                        <w:t>6. Resolver la siguiente ecuación para x2</w:t>
                      </w:r>
                    </w:p>
                    <w:p w14:paraId="1C6ACAC2" w14:textId="77777777" w:rsidR="00F53693" w:rsidRDefault="00F53693" w:rsidP="00F53693">
                      <w:pPr>
                        <w:rPr>
                          <w:rFonts w:ascii="Arial" w:hAnsi="Arial" w:cs="Arial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lang w:val="es-419"/>
                        </w:rPr>
                        <w:t xml:space="preserve">   6.1 1 ((-b – </w:t>
                      </w:r>
                      <w:proofErr w:type="spellStart"/>
                      <w:r>
                        <w:rPr>
                          <w:rFonts w:ascii="Arial" w:hAnsi="Arial" w:cs="Arial"/>
                          <w:lang w:val="es-419"/>
                        </w:rPr>
                        <w:t>sqrt</w:t>
                      </w:r>
                      <w:proofErr w:type="spellEnd"/>
                      <w:r>
                        <w:rPr>
                          <w:rFonts w:ascii="Arial" w:hAnsi="Arial" w:cs="Arial"/>
                          <w:lang w:val="es-419"/>
                        </w:rPr>
                        <w:t xml:space="preserve"> (b*b-4*c) /(2*a))</w:t>
                      </w:r>
                    </w:p>
                    <w:p w14:paraId="47F126AE" w14:textId="77777777" w:rsidR="00F53693" w:rsidRDefault="00F53693" w:rsidP="00F53693">
                      <w:pPr>
                        <w:rPr>
                          <w:rFonts w:ascii="Arial" w:hAnsi="Arial" w:cs="Arial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lang w:val="es-419"/>
                        </w:rPr>
                        <w:t>7. Mostrar resultado de x1 y x2</w:t>
                      </w:r>
                    </w:p>
                    <w:p w14:paraId="0965AF84" w14:textId="77777777" w:rsidR="00F53693" w:rsidRDefault="00F53693" w:rsidP="00F53693">
                      <w:pPr>
                        <w:rPr>
                          <w:rFonts w:ascii="Arial" w:hAnsi="Arial" w:cs="Arial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lang w:val="es-419"/>
                        </w:rPr>
                        <w:t>8. Fin</w:t>
                      </w:r>
                    </w:p>
                    <w:p w14:paraId="1D0B0750" w14:textId="77777777" w:rsidR="00F53693" w:rsidRPr="00927BEA" w:rsidRDefault="00F53693">
                      <w:pPr>
                        <w:rPr>
                          <w:rFonts w:ascii="Arial" w:hAnsi="Arial" w:cs="Arial"/>
                          <w:lang w:val="es-419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22BB66" w14:textId="77777777" w:rsidR="00F53693" w:rsidRDefault="00F53693" w:rsidP="0001581F">
      <w:pPr>
        <w:tabs>
          <w:tab w:val="left" w:pos="8267"/>
        </w:tabs>
        <w:rPr>
          <w:rFonts w:ascii="Arial" w:hAnsi="Arial" w:cs="Arial"/>
          <w:sz w:val="28"/>
          <w:szCs w:val="28"/>
        </w:rPr>
      </w:pPr>
    </w:p>
    <w:p w14:paraId="2C7BF952" w14:textId="77777777" w:rsidR="00F53693" w:rsidRPr="00F53693" w:rsidRDefault="00F53693" w:rsidP="00F53693">
      <w:pPr>
        <w:rPr>
          <w:rFonts w:ascii="Arial" w:hAnsi="Arial" w:cs="Arial"/>
          <w:sz w:val="28"/>
          <w:szCs w:val="28"/>
        </w:rPr>
      </w:pPr>
    </w:p>
    <w:p w14:paraId="2B187A49" w14:textId="77777777" w:rsidR="00F53693" w:rsidRPr="00F53693" w:rsidRDefault="00F53693" w:rsidP="00F53693">
      <w:pPr>
        <w:rPr>
          <w:rFonts w:ascii="Arial" w:hAnsi="Arial" w:cs="Arial"/>
          <w:sz w:val="28"/>
          <w:szCs w:val="28"/>
        </w:rPr>
      </w:pPr>
    </w:p>
    <w:p w14:paraId="65180A09" w14:textId="77777777" w:rsidR="00F53693" w:rsidRPr="00F53693" w:rsidRDefault="00F53693" w:rsidP="00F53693">
      <w:pPr>
        <w:rPr>
          <w:rFonts w:ascii="Arial" w:hAnsi="Arial" w:cs="Arial"/>
          <w:sz w:val="28"/>
          <w:szCs w:val="28"/>
        </w:rPr>
      </w:pPr>
    </w:p>
    <w:p w14:paraId="6645F6B6" w14:textId="77777777" w:rsidR="00F53693" w:rsidRPr="00F53693" w:rsidRDefault="00F53693" w:rsidP="00F53693">
      <w:pPr>
        <w:rPr>
          <w:rFonts w:ascii="Arial" w:hAnsi="Arial" w:cs="Arial"/>
          <w:sz w:val="28"/>
          <w:szCs w:val="28"/>
        </w:rPr>
      </w:pPr>
    </w:p>
    <w:p w14:paraId="25169ACE" w14:textId="77777777" w:rsidR="00F53693" w:rsidRPr="00F53693" w:rsidRDefault="00F53693" w:rsidP="00F53693">
      <w:pPr>
        <w:rPr>
          <w:rFonts w:ascii="Arial" w:hAnsi="Arial" w:cs="Arial"/>
          <w:sz w:val="28"/>
          <w:szCs w:val="28"/>
        </w:rPr>
      </w:pPr>
    </w:p>
    <w:p w14:paraId="6F3D9FE2" w14:textId="77777777" w:rsidR="00F53693" w:rsidRPr="00F53693" w:rsidRDefault="00F53693" w:rsidP="00F53693">
      <w:pPr>
        <w:rPr>
          <w:rFonts w:ascii="Arial" w:hAnsi="Arial" w:cs="Arial"/>
          <w:sz w:val="28"/>
          <w:szCs w:val="28"/>
        </w:rPr>
      </w:pPr>
    </w:p>
    <w:p w14:paraId="2A2B9325" w14:textId="77777777" w:rsidR="00F53693" w:rsidRPr="00F53693" w:rsidRDefault="00F53693" w:rsidP="00F53693">
      <w:pPr>
        <w:rPr>
          <w:rFonts w:ascii="Arial" w:hAnsi="Arial" w:cs="Arial"/>
          <w:sz w:val="28"/>
          <w:szCs w:val="28"/>
        </w:rPr>
      </w:pPr>
    </w:p>
    <w:p w14:paraId="64B8B799" w14:textId="77777777" w:rsidR="00F53693" w:rsidRPr="00F53693" w:rsidRDefault="00F53693" w:rsidP="00F53693">
      <w:pPr>
        <w:rPr>
          <w:rFonts w:ascii="Arial" w:hAnsi="Arial" w:cs="Arial"/>
          <w:sz w:val="28"/>
          <w:szCs w:val="28"/>
        </w:rPr>
      </w:pPr>
    </w:p>
    <w:p w14:paraId="1D685B86" w14:textId="77777777" w:rsidR="00F53693" w:rsidRPr="00F53693" w:rsidRDefault="00F53693" w:rsidP="00F53693">
      <w:pPr>
        <w:rPr>
          <w:rFonts w:ascii="Arial" w:hAnsi="Arial" w:cs="Arial"/>
          <w:sz w:val="28"/>
          <w:szCs w:val="28"/>
        </w:rPr>
      </w:pPr>
    </w:p>
    <w:p w14:paraId="478BEF95" w14:textId="77777777" w:rsidR="00F53693" w:rsidRPr="00F53693" w:rsidRDefault="00F53693" w:rsidP="00F53693">
      <w:pPr>
        <w:rPr>
          <w:rFonts w:ascii="Arial" w:hAnsi="Arial" w:cs="Arial"/>
          <w:sz w:val="28"/>
          <w:szCs w:val="28"/>
        </w:rPr>
      </w:pPr>
    </w:p>
    <w:p w14:paraId="5E73010B" w14:textId="77777777" w:rsidR="00F53693" w:rsidRPr="00F53693" w:rsidRDefault="00F53693" w:rsidP="00F53693">
      <w:pPr>
        <w:rPr>
          <w:rFonts w:ascii="Arial" w:hAnsi="Arial" w:cs="Arial"/>
          <w:sz w:val="28"/>
          <w:szCs w:val="28"/>
        </w:rPr>
      </w:pPr>
    </w:p>
    <w:p w14:paraId="7CFBDBA2" w14:textId="77777777" w:rsidR="00F53693" w:rsidRPr="00F53693" w:rsidRDefault="00F53693" w:rsidP="00F53693">
      <w:pPr>
        <w:rPr>
          <w:rFonts w:ascii="Arial" w:hAnsi="Arial" w:cs="Arial"/>
          <w:sz w:val="28"/>
          <w:szCs w:val="28"/>
        </w:rPr>
      </w:pPr>
    </w:p>
    <w:p w14:paraId="6525D17B" w14:textId="77777777" w:rsidR="00F53693" w:rsidRPr="00F53693" w:rsidRDefault="00F53693" w:rsidP="00F53693">
      <w:pPr>
        <w:rPr>
          <w:rFonts w:ascii="Arial" w:hAnsi="Arial" w:cs="Arial"/>
          <w:sz w:val="28"/>
          <w:szCs w:val="28"/>
        </w:rPr>
      </w:pPr>
    </w:p>
    <w:p w14:paraId="76E250CB" w14:textId="77777777" w:rsidR="00F53693" w:rsidRPr="00F53693" w:rsidRDefault="00F53693" w:rsidP="00F53693">
      <w:pPr>
        <w:rPr>
          <w:rFonts w:ascii="Arial" w:hAnsi="Arial" w:cs="Arial"/>
          <w:sz w:val="28"/>
          <w:szCs w:val="28"/>
        </w:rPr>
      </w:pPr>
    </w:p>
    <w:p w14:paraId="63427846" w14:textId="77777777" w:rsidR="00F53693" w:rsidRDefault="00983FD2" w:rsidP="00983FD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PRUEBA DE ESCRITORIO</w:t>
      </w:r>
    </w:p>
    <w:p w14:paraId="080D1171" w14:textId="77777777" w:rsidR="00F53693" w:rsidRPr="00F53693" w:rsidRDefault="00F53693" w:rsidP="00F53693">
      <w:pPr>
        <w:tabs>
          <w:tab w:val="left" w:pos="583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2"/>
        <w:gridCol w:w="1661"/>
        <w:gridCol w:w="1613"/>
        <w:gridCol w:w="1613"/>
        <w:gridCol w:w="1753"/>
        <w:gridCol w:w="1579"/>
      </w:tblGrid>
      <w:tr w:rsidR="00983FD2" w14:paraId="5C75AF76" w14:textId="77777777" w:rsidTr="00983FD2">
        <w:tc>
          <w:tcPr>
            <w:tcW w:w="2202" w:type="dxa"/>
          </w:tcPr>
          <w:p w14:paraId="7862C0C3" w14:textId="77777777" w:rsidR="00983FD2" w:rsidRDefault="00983FD2" w:rsidP="00F53693">
            <w:pPr>
              <w:tabs>
                <w:tab w:val="left" w:pos="5831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Iteración</w:t>
            </w:r>
          </w:p>
        </w:tc>
        <w:tc>
          <w:tcPr>
            <w:tcW w:w="1661" w:type="dxa"/>
          </w:tcPr>
          <w:p w14:paraId="7F89F930" w14:textId="77777777" w:rsidR="00983FD2" w:rsidRDefault="00983FD2" w:rsidP="00F53693">
            <w:pPr>
              <w:tabs>
                <w:tab w:val="left" w:pos="5831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1613" w:type="dxa"/>
          </w:tcPr>
          <w:p w14:paraId="6B29AC7B" w14:textId="77777777" w:rsidR="00983FD2" w:rsidRDefault="00983FD2" w:rsidP="00F53693">
            <w:pPr>
              <w:tabs>
                <w:tab w:val="left" w:pos="5831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1613" w:type="dxa"/>
          </w:tcPr>
          <w:p w14:paraId="38CAE93D" w14:textId="77777777" w:rsidR="00983FD2" w:rsidRDefault="00983FD2" w:rsidP="00F53693">
            <w:pPr>
              <w:tabs>
                <w:tab w:val="left" w:pos="5831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1753" w:type="dxa"/>
          </w:tcPr>
          <w:p w14:paraId="5B629B0E" w14:textId="77777777" w:rsidR="00983FD2" w:rsidRDefault="00983FD2" w:rsidP="00F53693">
            <w:pPr>
              <w:tabs>
                <w:tab w:val="left" w:pos="5831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Salida (x1)</w:t>
            </w:r>
          </w:p>
        </w:tc>
        <w:tc>
          <w:tcPr>
            <w:tcW w:w="1579" w:type="dxa"/>
          </w:tcPr>
          <w:p w14:paraId="70E35661" w14:textId="77777777" w:rsidR="00983FD2" w:rsidRDefault="00983FD2" w:rsidP="00F53693">
            <w:pPr>
              <w:tabs>
                <w:tab w:val="left" w:pos="5831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Salida (x2)</w:t>
            </w:r>
          </w:p>
        </w:tc>
      </w:tr>
      <w:tr w:rsidR="00983FD2" w14:paraId="4124E14F" w14:textId="77777777" w:rsidTr="00983FD2">
        <w:tc>
          <w:tcPr>
            <w:tcW w:w="2202" w:type="dxa"/>
          </w:tcPr>
          <w:p w14:paraId="29D9352F" w14:textId="77777777" w:rsidR="00983FD2" w:rsidRDefault="00983FD2" w:rsidP="00983FD2">
            <w:pPr>
              <w:tabs>
                <w:tab w:val="left" w:pos="5831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661" w:type="dxa"/>
          </w:tcPr>
          <w:p w14:paraId="0CDA1475" w14:textId="77777777" w:rsidR="00983FD2" w:rsidRDefault="00983FD2" w:rsidP="00983FD2">
            <w:pPr>
              <w:tabs>
                <w:tab w:val="left" w:pos="5831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613" w:type="dxa"/>
          </w:tcPr>
          <w:p w14:paraId="254F91D1" w14:textId="77777777" w:rsidR="00983FD2" w:rsidRDefault="00983FD2" w:rsidP="00983FD2">
            <w:pPr>
              <w:tabs>
                <w:tab w:val="left" w:pos="5831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613" w:type="dxa"/>
          </w:tcPr>
          <w:p w14:paraId="7899B313" w14:textId="77777777" w:rsidR="00983FD2" w:rsidRDefault="00983FD2" w:rsidP="00983FD2">
            <w:pPr>
              <w:tabs>
                <w:tab w:val="left" w:pos="5831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753" w:type="dxa"/>
          </w:tcPr>
          <w:p w14:paraId="3B77C9ED" w14:textId="77777777" w:rsidR="00983FD2" w:rsidRDefault="00983FD2" w:rsidP="00983FD2">
            <w:pPr>
              <w:tabs>
                <w:tab w:val="left" w:pos="5831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-1</w:t>
            </w:r>
          </w:p>
        </w:tc>
        <w:tc>
          <w:tcPr>
            <w:tcW w:w="1579" w:type="dxa"/>
          </w:tcPr>
          <w:p w14:paraId="7D8A63D5" w14:textId="77777777" w:rsidR="00983FD2" w:rsidRDefault="00983FD2" w:rsidP="00983FD2">
            <w:pPr>
              <w:tabs>
                <w:tab w:val="left" w:pos="5831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-1</w:t>
            </w:r>
          </w:p>
        </w:tc>
      </w:tr>
      <w:tr w:rsidR="00983FD2" w14:paraId="3581C33F" w14:textId="77777777" w:rsidTr="00983FD2">
        <w:tc>
          <w:tcPr>
            <w:tcW w:w="2202" w:type="dxa"/>
          </w:tcPr>
          <w:p w14:paraId="3EE46226" w14:textId="77777777" w:rsidR="00983FD2" w:rsidRDefault="00983FD2" w:rsidP="00983FD2">
            <w:pPr>
              <w:tabs>
                <w:tab w:val="left" w:pos="5831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661" w:type="dxa"/>
          </w:tcPr>
          <w:p w14:paraId="5A962C76" w14:textId="77777777" w:rsidR="00983FD2" w:rsidRDefault="00983FD2" w:rsidP="00983FD2">
            <w:pPr>
              <w:tabs>
                <w:tab w:val="left" w:pos="5831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613" w:type="dxa"/>
          </w:tcPr>
          <w:p w14:paraId="4E3490D8" w14:textId="77777777" w:rsidR="00983FD2" w:rsidRDefault="00983FD2" w:rsidP="00983FD2">
            <w:pPr>
              <w:tabs>
                <w:tab w:val="left" w:pos="5831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613" w:type="dxa"/>
          </w:tcPr>
          <w:p w14:paraId="51A59079" w14:textId="77777777" w:rsidR="00983FD2" w:rsidRDefault="00983FD2" w:rsidP="00983FD2">
            <w:pPr>
              <w:tabs>
                <w:tab w:val="left" w:pos="5831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53" w:type="dxa"/>
          </w:tcPr>
          <w:p w14:paraId="57A46246" w14:textId="77777777" w:rsidR="00983FD2" w:rsidRDefault="00983FD2" w:rsidP="00983FD2">
            <w:pPr>
              <w:tabs>
                <w:tab w:val="left" w:pos="5831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-1</w:t>
            </w:r>
          </w:p>
        </w:tc>
        <w:tc>
          <w:tcPr>
            <w:tcW w:w="1579" w:type="dxa"/>
          </w:tcPr>
          <w:p w14:paraId="585AFBFB" w14:textId="77777777" w:rsidR="00983FD2" w:rsidRDefault="00983FD2" w:rsidP="00983FD2">
            <w:pPr>
              <w:tabs>
                <w:tab w:val="left" w:pos="5831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-3</w:t>
            </w:r>
          </w:p>
        </w:tc>
      </w:tr>
      <w:tr w:rsidR="00983FD2" w14:paraId="12B015E9" w14:textId="77777777" w:rsidTr="00983FD2">
        <w:tc>
          <w:tcPr>
            <w:tcW w:w="2202" w:type="dxa"/>
          </w:tcPr>
          <w:p w14:paraId="4E2C136A" w14:textId="77777777" w:rsidR="00983FD2" w:rsidRDefault="00983FD2" w:rsidP="00983FD2">
            <w:pPr>
              <w:tabs>
                <w:tab w:val="left" w:pos="5831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661" w:type="dxa"/>
          </w:tcPr>
          <w:p w14:paraId="0BF1A6F2" w14:textId="77777777" w:rsidR="00983FD2" w:rsidRDefault="00983FD2" w:rsidP="00983FD2">
            <w:pPr>
              <w:tabs>
                <w:tab w:val="left" w:pos="5831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613" w:type="dxa"/>
          </w:tcPr>
          <w:p w14:paraId="509E58CC" w14:textId="77777777" w:rsidR="00983FD2" w:rsidRDefault="00983FD2" w:rsidP="00983FD2">
            <w:pPr>
              <w:tabs>
                <w:tab w:val="left" w:pos="5831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613" w:type="dxa"/>
          </w:tcPr>
          <w:p w14:paraId="65C15D81" w14:textId="77777777" w:rsidR="00983FD2" w:rsidRDefault="00983FD2" w:rsidP="00983FD2">
            <w:pPr>
              <w:tabs>
                <w:tab w:val="left" w:pos="5831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753" w:type="dxa"/>
          </w:tcPr>
          <w:p w14:paraId="462CFE12" w14:textId="77777777" w:rsidR="00983FD2" w:rsidRDefault="00983FD2" w:rsidP="00983FD2">
            <w:pPr>
              <w:tabs>
                <w:tab w:val="left" w:pos="5831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-2</w:t>
            </w:r>
          </w:p>
        </w:tc>
        <w:tc>
          <w:tcPr>
            <w:tcW w:w="1579" w:type="dxa"/>
          </w:tcPr>
          <w:p w14:paraId="471BDB12" w14:textId="77777777" w:rsidR="00983FD2" w:rsidRDefault="00983FD2" w:rsidP="00983FD2">
            <w:pPr>
              <w:tabs>
                <w:tab w:val="left" w:pos="5831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-2</w:t>
            </w:r>
          </w:p>
        </w:tc>
      </w:tr>
    </w:tbl>
    <w:p w14:paraId="0845535B" w14:textId="77777777" w:rsidR="00983FD2" w:rsidRDefault="00983FD2" w:rsidP="00F53693">
      <w:pPr>
        <w:tabs>
          <w:tab w:val="left" w:pos="5831"/>
        </w:tabs>
        <w:rPr>
          <w:rFonts w:ascii="Arial" w:hAnsi="Arial" w:cs="Arial"/>
          <w:sz w:val="28"/>
          <w:szCs w:val="28"/>
        </w:rPr>
      </w:pPr>
    </w:p>
    <w:p w14:paraId="669B7703" w14:textId="77777777" w:rsidR="00983FD2" w:rsidRPr="00983FD2" w:rsidRDefault="00983FD2" w:rsidP="00983FD2">
      <w:pPr>
        <w:rPr>
          <w:rFonts w:ascii="Arial" w:hAnsi="Arial" w:cs="Arial"/>
          <w:sz w:val="28"/>
          <w:szCs w:val="28"/>
        </w:rPr>
      </w:pPr>
    </w:p>
    <w:p w14:paraId="7531ADB1" w14:textId="77777777" w:rsidR="00F8344B" w:rsidRPr="00983FD2" w:rsidRDefault="00F8344B" w:rsidP="00983FD2">
      <w:pPr>
        <w:tabs>
          <w:tab w:val="left" w:pos="1120"/>
        </w:tabs>
        <w:rPr>
          <w:rFonts w:ascii="Arial" w:hAnsi="Arial" w:cs="Arial"/>
          <w:b/>
          <w:sz w:val="28"/>
          <w:szCs w:val="28"/>
        </w:rPr>
      </w:pPr>
    </w:p>
    <w:p w14:paraId="0DE145F5" w14:textId="77777777" w:rsidR="00983FD2" w:rsidRDefault="00983FD2" w:rsidP="00983FD2">
      <w:pPr>
        <w:tabs>
          <w:tab w:val="left" w:pos="1120"/>
        </w:tabs>
        <w:rPr>
          <w:rFonts w:ascii="Arial" w:hAnsi="Arial" w:cs="Arial"/>
          <w:b/>
          <w:sz w:val="28"/>
          <w:szCs w:val="28"/>
        </w:rPr>
      </w:pPr>
      <w:r w:rsidRPr="00983FD2">
        <w:rPr>
          <w:rFonts w:ascii="Arial" w:hAnsi="Arial" w:cs="Arial"/>
          <w:b/>
          <w:sz w:val="28"/>
          <w:szCs w:val="28"/>
        </w:rPr>
        <w:t xml:space="preserve">Conclusiones </w:t>
      </w:r>
    </w:p>
    <w:p w14:paraId="164575CA" w14:textId="77777777" w:rsidR="003D4FFF" w:rsidRDefault="003D4FFF" w:rsidP="00983FD2">
      <w:pPr>
        <w:tabs>
          <w:tab w:val="left" w:pos="1120"/>
        </w:tabs>
        <w:rPr>
          <w:rFonts w:ascii="Arial" w:hAnsi="Arial" w:cs="Arial"/>
          <w:b/>
          <w:sz w:val="28"/>
          <w:szCs w:val="28"/>
        </w:rPr>
      </w:pPr>
    </w:p>
    <w:p w14:paraId="01C47930" w14:textId="77777777" w:rsidR="00983FD2" w:rsidRPr="00983FD2" w:rsidRDefault="00983FD2" w:rsidP="003D4FFF">
      <w:pPr>
        <w:tabs>
          <w:tab w:val="left" w:pos="112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 esta practica aprendimos a como resolver un problema por medio de </w:t>
      </w:r>
      <w:r w:rsidR="003D4FFF">
        <w:rPr>
          <w:rFonts w:ascii="Arial" w:hAnsi="Arial" w:cs="Arial"/>
        </w:rPr>
        <w:t>un algoritmo</w:t>
      </w:r>
      <w:r>
        <w:rPr>
          <w:rFonts w:ascii="Arial" w:hAnsi="Arial" w:cs="Arial"/>
        </w:rPr>
        <w:t>, para resolver esto nos apoyamos en ingeniería de software, y los pasos que se deben de seguir, identificando los datos de entrada, procesamiento y datos de salida</w:t>
      </w:r>
    </w:p>
    <w:sectPr w:rsidR="00983FD2" w:rsidRPr="00983FD2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2F205" w14:textId="77777777" w:rsidR="003D4FFF" w:rsidRDefault="003D4FFF">
      <w:r>
        <w:separator/>
      </w:r>
    </w:p>
  </w:endnote>
  <w:endnote w:type="continuationSeparator" w:id="0">
    <w:p w14:paraId="5BCF60D3" w14:textId="77777777" w:rsidR="003D4FFF" w:rsidRDefault="003D4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258E5" w14:textId="77777777" w:rsidR="003D4FFF" w:rsidRDefault="003D4FFF">
      <w:r>
        <w:rPr>
          <w:color w:val="000000"/>
        </w:rPr>
        <w:separator/>
      </w:r>
    </w:p>
  </w:footnote>
  <w:footnote w:type="continuationSeparator" w:id="0">
    <w:p w14:paraId="3CC30B5B" w14:textId="77777777" w:rsidR="003D4FFF" w:rsidRDefault="003D4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E39EF"/>
    <w:multiLevelType w:val="multilevel"/>
    <w:tmpl w:val="68E0C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62ED8"/>
    <w:multiLevelType w:val="multilevel"/>
    <w:tmpl w:val="C8F28A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91AA3"/>
    <w:rsid w:val="0001581F"/>
    <w:rsid w:val="00254248"/>
    <w:rsid w:val="003D4FFF"/>
    <w:rsid w:val="0068360B"/>
    <w:rsid w:val="00691AA3"/>
    <w:rsid w:val="006E641F"/>
    <w:rsid w:val="00927BEA"/>
    <w:rsid w:val="00983FD2"/>
    <w:rsid w:val="00A00CE8"/>
    <w:rsid w:val="00F53693"/>
    <w:rsid w:val="00F8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8396C73"/>
  <w15:docId w15:val="{E79EE879-A38A-411D-8605-99E62CC7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pPr>
      <w:ind w:left="720"/>
    </w:pPr>
    <w:rPr>
      <w:rFonts w:cs="Mangal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254248"/>
    <w:rPr>
      <w:color w:val="808080"/>
    </w:rPr>
  </w:style>
  <w:style w:type="table" w:styleId="Tablaconcuadrcula">
    <w:name w:val="Table Grid"/>
    <w:basedOn w:val="Tablanormal"/>
    <w:uiPriority w:val="39"/>
    <w:rsid w:val="00015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Huberto rios</cp:lastModifiedBy>
  <cp:revision>3</cp:revision>
  <dcterms:created xsi:type="dcterms:W3CDTF">2018-09-02T23:22:00Z</dcterms:created>
  <dcterms:modified xsi:type="dcterms:W3CDTF">2018-09-02T23:22:00Z</dcterms:modified>
</cp:coreProperties>
</file>